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1978" w:rsidRPr="00CA6490" w:rsidRDefault="00775E68" w:rsidP="0008293F">
      <w:pPr>
        <w:pStyle w:val="Title"/>
        <w:jc w:val="left"/>
        <w:rPr>
          <w:b/>
        </w:rPr>
      </w:pPr>
      <w:sdt>
        <w:sdtPr>
          <w:rPr>
            <w:b/>
          </w:rPr>
          <w:alias w:val="Title:"/>
          <w:tag w:val="Title:"/>
          <w:id w:val="726351117"/>
          <w:placeholder>
            <w:docPart w:val="65CA43A64E95494097ADB232D46E532B"/>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9A6C21">
            <w:rPr>
              <w:b/>
            </w:rPr>
            <w:t xml:space="preserve">                                    </w:t>
          </w:r>
          <w:r w:rsidR="002933CA">
            <w:rPr>
              <w:b/>
            </w:rPr>
            <w:t>Module 4: Data Mining Project Intermediate Analytics</w:t>
          </w:r>
        </w:sdtContent>
      </w:sdt>
    </w:p>
    <w:p w:rsidR="00B823AA" w:rsidRDefault="00A541AE" w:rsidP="00A541AE">
      <w:pPr>
        <w:pStyle w:val="Title2"/>
        <w:ind w:firstLine="720"/>
        <w:jc w:val="left"/>
      </w:pPr>
      <w:r>
        <w:rPr>
          <w:b/>
        </w:rPr>
        <w:t xml:space="preserve">                                </w:t>
      </w:r>
      <w:r w:rsidR="00727EE7" w:rsidRPr="00CA6490">
        <w:rPr>
          <w:b/>
        </w:rPr>
        <w:t>Author’s Name:</w:t>
      </w:r>
      <w:r w:rsidR="00727EE7">
        <w:t xml:space="preserve"> </w:t>
      </w:r>
      <w:r w:rsidR="00FE7A54">
        <w:t xml:space="preserve">Group </w:t>
      </w:r>
      <w:proofErr w:type="gramStart"/>
      <w:r w:rsidR="00FE7A54">
        <w:t xml:space="preserve">A( </w:t>
      </w:r>
      <w:r w:rsidR="007276BB">
        <w:t>S</w:t>
      </w:r>
      <w:r w:rsidR="00727EE7">
        <w:t>hivani</w:t>
      </w:r>
      <w:proofErr w:type="gramEnd"/>
      <w:r w:rsidR="00727EE7">
        <w:t xml:space="preserve"> Sharma</w:t>
      </w:r>
      <w:r w:rsidR="00FE7A54">
        <w:t xml:space="preserve"> and Rupali </w:t>
      </w:r>
      <w:proofErr w:type="spellStart"/>
      <w:r w:rsidR="00234B31">
        <w:t>Somani</w:t>
      </w:r>
      <w:proofErr w:type="spellEnd"/>
      <w:r w:rsidR="00234B31">
        <w:t>)</w:t>
      </w:r>
    </w:p>
    <w:p w:rsidR="00E81978" w:rsidRDefault="00A541AE" w:rsidP="00A541AE">
      <w:pPr>
        <w:pStyle w:val="Title2"/>
        <w:jc w:val="left"/>
      </w:pPr>
      <w:r>
        <w:rPr>
          <w:b/>
        </w:rPr>
        <w:t xml:space="preserve">                                            </w:t>
      </w:r>
      <w:r w:rsidR="00727EE7" w:rsidRPr="00CA6490">
        <w:rPr>
          <w:b/>
        </w:rPr>
        <w:t>Course Number:</w:t>
      </w:r>
      <w:r w:rsidR="00727EE7">
        <w:t xml:space="preserve"> ALY6015</w:t>
      </w:r>
    </w:p>
    <w:p w:rsidR="00727EE7" w:rsidRDefault="00A541AE" w:rsidP="00A541AE">
      <w:pPr>
        <w:pStyle w:val="Title2"/>
        <w:jc w:val="left"/>
      </w:pPr>
      <w:r>
        <w:rPr>
          <w:b/>
        </w:rPr>
        <w:t xml:space="preserve">                                            </w:t>
      </w:r>
      <w:r w:rsidR="00727EE7" w:rsidRPr="00CA6490">
        <w:rPr>
          <w:b/>
        </w:rPr>
        <w:t>Course Title:</w:t>
      </w:r>
      <w:r w:rsidR="00727EE7">
        <w:t xml:space="preserve"> Intermediate Analytics</w:t>
      </w:r>
    </w:p>
    <w:p w:rsidR="00727EE7" w:rsidRDefault="00A541AE" w:rsidP="00B823AA">
      <w:pPr>
        <w:pStyle w:val="Title2"/>
      </w:pPr>
      <w:r>
        <w:rPr>
          <w:b/>
        </w:rPr>
        <w:t xml:space="preserve"> </w:t>
      </w:r>
      <w:r w:rsidR="00727EE7" w:rsidRPr="00CA6490">
        <w:rPr>
          <w:b/>
        </w:rPr>
        <w:t>Academic Term:</w:t>
      </w:r>
      <w:r w:rsidR="00727EE7">
        <w:t xml:space="preserve"> Fall 2019 CPS Analytics</w:t>
      </w:r>
    </w:p>
    <w:p w:rsidR="00727EE7" w:rsidRDefault="00A541AE" w:rsidP="00A541AE">
      <w:pPr>
        <w:pStyle w:val="Title2"/>
        <w:jc w:val="left"/>
      </w:pPr>
      <w:r>
        <w:rPr>
          <w:b/>
        </w:rPr>
        <w:t xml:space="preserve">                                            </w:t>
      </w:r>
      <w:r w:rsidR="00727EE7" w:rsidRPr="00CA6490">
        <w:rPr>
          <w:b/>
        </w:rPr>
        <w:t>Instructor’s Name:</w:t>
      </w:r>
      <w:r w:rsidR="00727EE7">
        <w:t xml:space="preserve"> </w:t>
      </w:r>
      <w:r w:rsidR="00792C3D">
        <w:t xml:space="preserve">Joe </w:t>
      </w:r>
      <w:r w:rsidR="008708A1">
        <w:t xml:space="preserve">Manseau </w:t>
      </w:r>
    </w:p>
    <w:p w:rsidR="00727EE7" w:rsidRDefault="00A541AE" w:rsidP="00B823AA">
      <w:pPr>
        <w:pStyle w:val="Title2"/>
      </w:pPr>
      <w:r>
        <w:rPr>
          <w:b/>
        </w:rPr>
        <w:t xml:space="preserve">  </w:t>
      </w:r>
      <w:r w:rsidR="00727EE7" w:rsidRPr="00CA6490">
        <w:rPr>
          <w:b/>
        </w:rPr>
        <w:t>Assignment Completion Date:</w:t>
      </w:r>
      <w:r w:rsidR="00727EE7">
        <w:t xml:space="preserve"> </w:t>
      </w:r>
      <w:r w:rsidR="00CA6490">
        <w:t>1</w:t>
      </w:r>
      <w:r w:rsidR="00566D59">
        <w:t>2</w:t>
      </w:r>
      <w:r w:rsidR="00CA6490">
        <w:t>-</w:t>
      </w:r>
      <w:r w:rsidR="00566D59">
        <w:t>0</w:t>
      </w:r>
      <w:r w:rsidR="004751A2">
        <w:t>3</w:t>
      </w:r>
      <w:bookmarkStart w:id="0" w:name="_GoBack"/>
      <w:bookmarkEnd w:id="0"/>
      <w:r w:rsidR="00CA6490">
        <w:t>-2019</w:t>
      </w:r>
    </w:p>
    <w:p w:rsidR="00CA6490" w:rsidRPr="00CA6490" w:rsidRDefault="004D1E3D" w:rsidP="00B823AA">
      <w:pPr>
        <w:pStyle w:val="Title2"/>
        <w:rPr>
          <w:b/>
        </w:rPr>
      </w:pPr>
      <w:r>
        <w:rPr>
          <w:b/>
        </w:rPr>
        <w:t xml:space="preserve"> </w:t>
      </w:r>
    </w:p>
    <w:p w:rsidR="00CA6490" w:rsidRDefault="00CA6490" w:rsidP="00B823AA">
      <w:pPr>
        <w:pStyle w:val="Title2"/>
      </w:pPr>
      <w:r>
        <w:rPr>
          <w:noProof/>
        </w:rPr>
        <w:drawing>
          <wp:inline distT="0" distB="0" distL="0" distR="0" wp14:anchorId="01FD5F3C" wp14:editId="703B3D43">
            <wp:extent cx="3228975" cy="2943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28975" cy="2943225"/>
                    </a:xfrm>
                    <a:prstGeom prst="rect">
                      <a:avLst/>
                    </a:prstGeom>
                  </pic:spPr>
                </pic:pic>
              </a:graphicData>
            </a:graphic>
          </wp:inline>
        </w:drawing>
      </w:r>
    </w:p>
    <w:p w:rsidR="00E81978" w:rsidRDefault="00E81978">
      <w:pPr>
        <w:pStyle w:val="Title"/>
      </w:pPr>
    </w:p>
    <w:p w:rsidR="00E81978" w:rsidRDefault="006F3FC5" w:rsidP="00B823AA">
      <w:pPr>
        <w:pStyle w:val="Title2"/>
        <w:rPr>
          <w:b/>
        </w:rPr>
      </w:pPr>
      <w:r w:rsidRPr="006F3FC5">
        <w:rPr>
          <w:b/>
        </w:rPr>
        <w:t xml:space="preserve">Introduction </w:t>
      </w:r>
    </w:p>
    <w:p w:rsidR="00F23F77" w:rsidRDefault="00DC70DF" w:rsidP="0008293F">
      <w:pPr>
        <w:pStyle w:val="Title2"/>
        <w:jc w:val="left"/>
      </w:pPr>
      <w:r w:rsidRPr="00DC70DF">
        <w:t xml:space="preserve">This project is based </w:t>
      </w:r>
      <w:r w:rsidR="00CB1388" w:rsidRPr="00DC70DF">
        <w:t>on</w:t>
      </w:r>
      <w:r w:rsidR="00CB1388">
        <w:t xml:space="preserve"> </w:t>
      </w:r>
      <w:r w:rsidR="0008293F">
        <w:t>one of the</w:t>
      </w:r>
      <w:r w:rsidR="00A356D9">
        <w:t xml:space="preserve"> </w:t>
      </w:r>
      <w:r w:rsidR="0008293F">
        <w:t xml:space="preserve">application area </w:t>
      </w:r>
      <w:r w:rsidR="00A356D9">
        <w:t xml:space="preserve">of </w:t>
      </w:r>
      <w:r w:rsidR="0008293F">
        <w:t xml:space="preserve">data mining </w:t>
      </w:r>
      <w:proofErr w:type="spellStart"/>
      <w:r w:rsidR="004A5122">
        <w:t>i.e</w:t>
      </w:r>
      <w:proofErr w:type="spellEnd"/>
      <w:r w:rsidR="004A5122">
        <w:t xml:space="preserve"> Logistic regression</w:t>
      </w:r>
      <w:r w:rsidR="00A541AE">
        <w:t>. If linear regression is used for predicting continuous variables. Logistic regression is used for binary classification</w:t>
      </w:r>
      <w:r w:rsidR="00A32948">
        <w:t xml:space="preserve"> and it is always based on assumption that logit transformation of the resulting variable is having a linear relationship </w:t>
      </w:r>
      <w:proofErr w:type="spellStart"/>
      <w:r w:rsidR="00A32948">
        <w:t>wrt</w:t>
      </w:r>
      <w:proofErr w:type="spellEnd"/>
      <w:r w:rsidR="00A32948">
        <w:t xml:space="preserve"> to predictor variables. </w:t>
      </w:r>
      <w:r w:rsidR="00B318C9">
        <w:t>It is a classic prediction modelling technique for binary categorical variables. There are various practical real time application areas of this model like for detecting spams, frauds in credit card, frauds in banking etc.</w:t>
      </w:r>
    </w:p>
    <w:p w:rsidR="00F23F77" w:rsidRDefault="00F23F77" w:rsidP="0008293F">
      <w:pPr>
        <w:pStyle w:val="Title2"/>
        <w:jc w:val="left"/>
      </w:pPr>
      <w:r>
        <w:t>The concept behind this model is we need to take the odds of the events using following formula:</w:t>
      </w:r>
    </w:p>
    <w:p w:rsidR="00F23F77" w:rsidRDefault="00F23F77" w:rsidP="0008293F">
      <w:pPr>
        <w:pStyle w:val="Title2"/>
        <w:jc w:val="left"/>
      </w:pPr>
      <w:r>
        <w:rPr>
          <w:noProof/>
        </w:rPr>
        <w:drawing>
          <wp:inline distT="0" distB="0" distL="0" distR="0" wp14:anchorId="46DB8839" wp14:editId="6EB2C1A3">
            <wp:extent cx="3609975" cy="583535"/>
            <wp:effectExtent l="0" t="0" r="0" b="762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8688" cy="599492"/>
                    </a:xfrm>
                    <a:prstGeom prst="rect">
                      <a:avLst/>
                    </a:prstGeom>
                  </pic:spPr>
                </pic:pic>
              </a:graphicData>
            </a:graphic>
          </wp:inline>
        </w:drawing>
      </w:r>
    </w:p>
    <w:p w:rsidR="00F23F77" w:rsidRDefault="004E4FB8" w:rsidP="0008293F">
      <w:pPr>
        <w:pStyle w:val="Title2"/>
        <w:jc w:val="left"/>
      </w:pPr>
      <w:r>
        <w:t xml:space="preserve"> </w:t>
      </w:r>
      <w:r w:rsidR="00B65F5B">
        <w:t>And P always lies between 0 and 1.</w:t>
      </w:r>
    </w:p>
    <w:p w:rsidR="00661112" w:rsidRDefault="00A32948" w:rsidP="00DC70DF">
      <w:pPr>
        <w:pStyle w:val="Title2"/>
        <w:jc w:val="left"/>
      </w:pPr>
      <w:r>
        <w:t>I will explain the step by step approach for this model in the analysis section using R programming language</w:t>
      </w:r>
      <w:r w:rsidR="00B01D44">
        <w:t xml:space="preserve"> and at the end in conclusion will provide the summarized metrics of the model.</w:t>
      </w:r>
    </w:p>
    <w:p w:rsidR="00A067CD" w:rsidRDefault="00A067CD" w:rsidP="00A067CD">
      <w:pPr>
        <w:pStyle w:val="Title2"/>
        <w:rPr>
          <w:b/>
        </w:rPr>
      </w:pPr>
      <w:r w:rsidRPr="00A067CD">
        <w:rPr>
          <w:b/>
        </w:rPr>
        <w:t>Analysis</w:t>
      </w:r>
    </w:p>
    <w:p w:rsidR="00FE345A" w:rsidRDefault="00A32948" w:rsidP="00EF2CD0">
      <w:pPr>
        <w:pStyle w:val="Title2"/>
        <w:jc w:val="left"/>
      </w:pPr>
      <w:r>
        <w:t xml:space="preserve">I have picked up a data set </w:t>
      </w:r>
      <w:r w:rsidR="006E3E18">
        <w:t xml:space="preserve">for a real time scenario </w:t>
      </w:r>
      <w:proofErr w:type="spellStart"/>
      <w:r w:rsidR="006E3E18">
        <w:t>i.e</w:t>
      </w:r>
      <w:proofErr w:type="spellEnd"/>
      <w:r w:rsidR="006E3E18">
        <w:t xml:space="preserve"> a website called food.com. And it is showing up the records for various users and their reviews and ratings about the recipes. I have bifurcated the data and added up a column for is the rating above average? The problem statement that I wanted to solve here is that if the rating for a recipe is above average or below average. As based on this feedback the company will figure out which recipes needs improvement.</w:t>
      </w:r>
      <w:r w:rsidR="00632957">
        <w:t xml:space="preserve"> In the new data after adding the column is rating above average or below average</w:t>
      </w:r>
      <w:r w:rsidR="00C258FA">
        <w:t xml:space="preserve">. </w:t>
      </w:r>
      <w:r w:rsidR="00C258FA">
        <w:lastRenderedPageBreak/>
        <w:t>The rating which is more than 3 is considered as above average and a value of 1 is assigned to that and the ratings which are below 3 are considered as below 3 and assigned a value 0.</w:t>
      </w:r>
      <w:r w:rsidR="00E475A6">
        <w:t xml:space="preserve"> </w:t>
      </w:r>
      <w:r w:rsidR="00632957">
        <w:t xml:space="preserve">I have divided the data set into three groups </w:t>
      </w:r>
      <w:proofErr w:type="spellStart"/>
      <w:r w:rsidR="00632957">
        <w:t>i.e</w:t>
      </w:r>
      <w:proofErr w:type="spellEnd"/>
      <w:r w:rsidR="00632957">
        <w:t xml:space="preserve"> </w:t>
      </w:r>
      <w:proofErr w:type="gramStart"/>
      <w:r w:rsidR="00632957">
        <w:t>training ,test</w:t>
      </w:r>
      <w:proofErr w:type="gramEnd"/>
      <w:r w:rsidR="00632957">
        <w:t xml:space="preserve"> and validation. The division is 50 %,30% and 20 % respectively. Now I am going to start applying the model on training data set.</w:t>
      </w:r>
      <w:r w:rsidR="00FE345A">
        <w:t xml:space="preserve"> Here is the step by step approach for this model:</w:t>
      </w:r>
    </w:p>
    <w:p w:rsidR="00211E32" w:rsidRDefault="00FE345A" w:rsidP="00211E32">
      <w:pPr>
        <w:pStyle w:val="Title2"/>
        <w:numPr>
          <w:ilvl w:val="0"/>
          <w:numId w:val="24"/>
        </w:numPr>
        <w:jc w:val="left"/>
      </w:pPr>
      <w:r>
        <w:t xml:space="preserve">First of </w:t>
      </w:r>
      <w:proofErr w:type="gramStart"/>
      <w:r>
        <w:t>all</w:t>
      </w:r>
      <w:proofErr w:type="gramEnd"/>
      <w:r>
        <w:t xml:space="preserve"> we will import the csv file for processing</w:t>
      </w:r>
      <w:r w:rsidR="00211E32">
        <w:t xml:space="preserve">. Here is the logic </w:t>
      </w:r>
      <w:r w:rsidR="00B17D7F">
        <w:t xml:space="preserve">and output </w:t>
      </w:r>
      <w:r w:rsidR="00211E32">
        <w:t>for that:</w:t>
      </w:r>
    </w:p>
    <w:p w:rsidR="008E1592" w:rsidRDefault="00777A74" w:rsidP="00B17D7F">
      <w:pPr>
        <w:pStyle w:val="Title2"/>
        <w:jc w:val="left"/>
        <w:rPr>
          <w:noProof/>
        </w:rPr>
      </w:pPr>
      <w:r>
        <w:rPr>
          <w:noProof/>
        </w:rPr>
        <w:drawing>
          <wp:inline distT="0" distB="0" distL="0" distR="0" wp14:anchorId="3CC6597D" wp14:editId="12812FE5">
            <wp:extent cx="5943600" cy="130429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304290"/>
                    </a:xfrm>
                    <a:prstGeom prst="rect">
                      <a:avLst/>
                    </a:prstGeom>
                  </pic:spPr>
                </pic:pic>
              </a:graphicData>
            </a:graphic>
          </wp:inline>
        </w:drawing>
      </w:r>
    </w:p>
    <w:p w:rsidR="00777A74" w:rsidRDefault="00777A74" w:rsidP="00B17D7F">
      <w:pPr>
        <w:pStyle w:val="Title2"/>
        <w:jc w:val="left"/>
      </w:pPr>
      <w:r>
        <w:rPr>
          <w:noProof/>
        </w:rPr>
        <w:drawing>
          <wp:inline distT="0" distB="0" distL="0" distR="0" wp14:anchorId="5DBD5620" wp14:editId="5ABA9531">
            <wp:extent cx="5943600" cy="1378585"/>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378585"/>
                    </a:xfrm>
                    <a:prstGeom prst="rect">
                      <a:avLst/>
                    </a:prstGeom>
                  </pic:spPr>
                </pic:pic>
              </a:graphicData>
            </a:graphic>
          </wp:inline>
        </w:drawing>
      </w:r>
    </w:p>
    <w:p w:rsidR="00B524BD" w:rsidRDefault="00B524BD" w:rsidP="00211E32">
      <w:pPr>
        <w:pStyle w:val="Title2"/>
        <w:jc w:val="left"/>
      </w:pPr>
    </w:p>
    <w:p w:rsidR="00B17D7F" w:rsidRDefault="009010B5" w:rsidP="00B17D7F">
      <w:pPr>
        <w:pStyle w:val="Title2"/>
        <w:jc w:val="left"/>
      </w:pPr>
      <w:r>
        <w:rPr>
          <w:noProof/>
        </w:rPr>
        <w:drawing>
          <wp:inline distT="0" distB="0" distL="0" distR="0" wp14:anchorId="0B745169" wp14:editId="5E9BAB63">
            <wp:extent cx="5943600" cy="2111375"/>
            <wp:effectExtent l="0" t="0" r="0" b="317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111375"/>
                    </a:xfrm>
                    <a:prstGeom prst="rect">
                      <a:avLst/>
                    </a:prstGeom>
                  </pic:spPr>
                </pic:pic>
              </a:graphicData>
            </a:graphic>
          </wp:inline>
        </w:drawing>
      </w:r>
    </w:p>
    <w:p w:rsidR="00B17D7F" w:rsidRDefault="00B17D7F" w:rsidP="00B17D7F">
      <w:pPr>
        <w:pStyle w:val="Title2"/>
        <w:numPr>
          <w:ilvl w:val="0"/>
          <w:numId w:val="24"/>
        </w:numPr>
        <w:jc w:val="left"/>
      </w:pPr>
      <w:r>
        <w:lastRenderedPageBreak/>
        <w:t xml:space="preserve">Now we </w:t>
      </w:r>
      <w:proofErr w:type="gramStart"/>
      <w:r>
        <w:t>have to</w:t>
      </w:r>
      <w:proofErr w:type="gramEnd"/>
      <w:r>
        <w:t xml:space="preserve"> identify the class biasing which can be achieved by verifying if a condition is observed with proportion of events is much smaller than the non</w:t>
      </w:r>
      <w:r w:rsidR="002A5B25">
        <w:t>-</w:t>
      </w:r>
      <w:r>
        <w:t>events and ideally it should be same. Following is the logic for verifying this:</w:t>
      </w:r>
    </w:p>
    <w:p w:rsidR="00B17D7F" w:rsidRDefault="009010B5" w:rsidP="00B17D7F">
      <w:pPr>
        <w:pStyle w:val="Title2"/>
        <w:ind w:left="720"/>
        <w:jc w:val="left"/>
      </w:pPr>
      <w:r>
        <w:rPr>
          <w:noProof/>
        </w:rPr>
        <w:drawing>
          <wp:inline distT="0" distB="0" distL="0" distR="0" wp14:anchorId="1C67DF0E" wp14:editId="056BF7CB">
            <wp:extent cx="5010150" cy="771525"/>
            <wp:effectExtent l="0" t="0" r="0"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10150" cy="771525"/>
                    </a:xfrm>
                    <a:prstGeom prst="rect">
                      <a:avLst/>
                    </a:prstGeom>
                  </pic:spPr>
                </pic:pic>
              </a:graphicData>
            </a:graphic>
          </wp:inline>
        </w:drawing>
      </w:r>
    </w:p>
    <w:p w:rsidR="004D2292" w:rsidRDefault="009010B5" w:rsidP="00B17D7F">
      <w:pPr>
        <w:pStyle w:val="Title2"/>
        <w:ind w:left="720"/>
        <w:jc w:val="left"/>
      </w:pPr>
      <w:r>
        <w:rPr>
          <w:noProof/>
        </w:rPr>
        <w:drawing>
          <wp:inline distT="0" distB="0" distL="0" distR="0" wp14:anchorId="231548AE" wp14:editId="66EA56FC">
            <wp:extent cx="5267325" cy="1295400"/>
            <wp:effectExtent l="0" t="0" r="952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67325" cy="1295400"/>
                    </a:xfrm>
                    <a:prstGeom prst="rect">
                      <a:avLst/>
                    </a:prstGeom>
                  </pic:spPr>
                </pic:pic>
              </a:graphicData>
            </a:graphic>
          </wp:inline>
        </w:drawing>
      </w:r>
    </w:p>
    <w:p w:rsidR="004D2292" w:rsidRDefault="004D2292" w:rsidP="00B17D7F">
      <w:pPr>
        <w:pStyle w:val="Title2"/>
        <w:ind w:left="720"/>
        <w:jc w:val="left"/>
      </w:pPr>
    </w:p>
    <w:p w:rsidR="000D3F56" w:rsidRDefault="00C258FA" w:rsidP="0058526D">
      <w:pPr>
        <w:pStyle w:val="Title2"/>
        <w:numPr>
          <w:ilvl w:val="0"/>
          <w:numId w:val="24"/>
        </w:numPr>
        <w:jc w:val="left"/>
      </w:pPr>
      <w:r>
        <w:t xml:space="preserve">In this step we will divide the binary value column </w:t>
      </w:r>
      <w:proofErr w:type="spellStart"/>
      <w:r>
        <w:t>i.e</w:t>
      </w:r>
      <w:proofErr w:type="spellEnd"/>
      <w:r>
        <w:t xml:space="preserve"> is the rating above average or below average and then diving it into further classes </w:t>
      </w:r>
      <w:proofErr w:type="spellStart"/>
      <w:r>
        <w:t>i.e</w:t>
      </w:r>
      <w:proofErr w:type="spellEnd"/>
      <w:r>
        <w:t xml:space="preserve"> training, validation and test</w:t>
      </w:r>
      <w:r w:rsidR="00E475A6">
        <w:t xml:space="preserve"> in the csv file of the data set</w:t>
      </w:r>
      <w:r>
        <w:t>.</w:t>
      </w:r>
      <w:r w:rsidR="0055197D">
        <w:t xml:space="preserve"> In further addition to this </w:t>
      </w:r>
      <w:r w:rsidR="00966599">
        <w:t>storing the data sets in different variables.</w:t>
      </w:r>
      <w:r w:rsidR="00122D08">
        <w:t xml:space="preserve"> </w:t>
      </w:r>
      <w:r w:rsidR="00E475A6">
        <w:t xml:space="preserve"> Now we will </w:t>
      </w:r>
      <w:r w:rsidR="00186897">
        <w:t xml:space="preserve">use </w:t>
      </w:r>
      <w:r w:rsidR="00122D08">
        <w:t>t</w:t>
      </w:r>
      <w:r w:rsidR="00E475A6">
        <w:t>raining data set for</w:t>
      </w:r>
      <w:r w:rsidR="000D3F56">
        <w:t xml:space="preserve"> further calculations and create training and test samples.</w:t>
      </w:r>
      <w:r w:rsidR="008E68A3">
        <w:t xml:space="preserve"> After that we will validate the accuracy of model using validation data set.</w:t>
      </w:r>
      <w:r w:rsidR="000D3F56">
        <w:t xml:space="preserve"> Here is the logic:</w:t>
      </w:r>
    </w:p>
    <w:p w:rsidR="004D2292" w:rsidRDefault="00CE163E" w:rsidP="000D3F56">
      <w:pPr>
        <w:pStyle w:val="Title2"/>
        <w:ind w:left="720"/>
        <w:jc w:val="left"/>
      </w:pPr>
      <w:r>
        <w:rPr>
          <w:noProof/>
        </w:rPr>
        <w:drawing>
          <wp:inline distT="0" distB="0" distL="0" distR="0" wp14:anchorId="05FAC038" wp14:editId="477AA5CC">
            <wp:extent cx="5943600" cy="12369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236980"/>
                    </a:xfrm>
                    <a:prstGeom prst="rect">
                      <a:avLst/>
                    </a:prstGeom>
                  </pic:spPr>
                </pic:pic>
              </a:graphicData>
            </a:graphic>
          </wp:inline>
        </w:drawing>
      </w:r>
    </w:p>
    <w:p w:rsidR="00CE163E" w:rsidRDefault="00CE163E" w:rsidP="000D3F56">
      <w:pPr>
        <w:pStyle w:val="Title2"/>
        <w:ind w:left="720"/>
        <w:jc w:val="left"/>
      </w:pPr>
      <w:r>
        <w:rPr>
          <w:noProof/>
        </w:rPr>
        <w:lastRenderedPageBreak/>
        <w:drawing>
          <wp:inline distT="0" distB="0" distL="0" distR="0" wp14:anchorId="0326C131" wp14:editId="388C5F9D">
            <wp:extent cx="4810125" cy="15716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10125" cy="1571625"/>
                    </a:xfrm>
                    <a:prstGeom prst="rect">
                      <a:avLst/>
                    </a:prstGeom>
                  </pic:spPr>
                </pic:pic>
              </a:graphicData>
            </a:graphic>
          </wp:inline>
        </w:drawing>
      </w:r>
    </w:p>
    <w:p w:rsidR="00CE163E" w:rsidRDefault="008658AB" w:rsidP="000D3F56">
      <w:pPr>
        <w:pStyle w:val="Title2"/>
        <w:ind w:left="720"/>
        <w:jc w:val="left"/>
      </w:pPr>
      <w:r>
        <w:rPr>
          <w:noProof/>
        </w:rPr>
        <w:drawing>
          <wp:inline distT="0" distB="0" distL="0" distR="0" wp14:anchorId="1809AB51" wp14:editId="1B9FFBB0">
            <wp:extent cx="5943600" cy="1073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073150"/>
                    </a:xfrm>
                    <a:prstGeom prst="rect">
                      <a:avLst/>
                    </a:prstGeom>
                  </pic:spPr>
                </pic:pic>
              </a:graphicData>
            </a:graphic>
          </wp:inline>
        </w:drawing>
      </w:r>
    </w:p>
    <w:p w:rsidR="008658AB" w:rsidRDefault="00935588" w:rsidP="000D3F56">
      <w:pPr>
        <w:pStyle w:val="Title2"/>
        <w:ind w:left="720"/>
        <w:jc w:val="left"/>
      </w:pPr>
      <w:r>
        <w:rPr>
          <w:noProof/>
        </w:rPr>
        <w:drawing>
          <wp:inline distT="0" distB="0" distL="0" distR="0" wp14:anchorId="18BF31D7" wp14:editId="1ADB6A95">
            <wp:extent cx="5943600" cy="1447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447800"/>
                    </a:xfrm>
                    <a:prstGeom prst="rect">
                      <a:avLst/>
                    </a:prstGeom>
                  </pic:spPr>
                </pic:pic>
              </a:graphicData>
            </a:graphic>
          </wp:inline>
        </w:drawing>
      </w:r>
    </w:p>
    <w:p w:rsidR="00935588" w:rsidRDefault="00630715" w:rsidP="000D3F56">
      <w:pPr>
        <w:pStyle w:val="Title2"/>
        <w:ind w:left="720"/>
        <w:jc w:val="left"/>
      </w:pPr>
      <w:r>
        <w:rPr>
          <w:noProof/>
        </w:rPr>
        <w:drawing>
          <wp:inline distT="0" distB="0" distL="0" distR="0" wp14:anchorId="211D6A44" wp14:editId="1C388573">
            <wp:extent cx="5943600" cy="13239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323975"/>
                    </a:xfrm>
                    <a:prstGeom prst="rect">
                      <a:avLst/>
                    </a:prstGeom>
                  </pic:spPr>
                </pic:pic>
              </a:graphicData>
            </a:graphic>
          </wp:inline>
        </w:drawing>
      </w:r>
    </w:p>
    <w:p w:rsidR="00630715" w:rsidRDefault="00630715" w:rsidP="000D3F56">
      <w:pPr>
        <w:pStyle w:val="Title2"/>
        <w:ind w:left="720"/>
        <w:jc w:val="left"/>
      </w:pPr>
      <w:r>
        <w:rPr>
          <w:noProof/>
        </w:rPr>
        <w:drawing>
          <wp:inline distT="0" distB="0" distL="0" distR="0" wp14:anchorId="4B8B008F" wp14:editId="492528D5">
            <wp:extent cx="5943600" cy="169227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692275"/>
                    </a:xfrm>
                    <a:prstGeom prst="rect">
                      <a:avLst/>
                    </a:prstGeom>
                  </pic:spPr>
                </pic:pic>
              </a:graphicData>
            </a:graphic>
          </wp:inline>
        </w:drawing>
      </w:r>
    </w:p>
    <w:p w:rsidR="00630715" w:rsidRDefault="005A3BFA" w:rsidP="000D3F56">
      <w:pPr>
        <w:pStyle w:val="Title2"/>
        <w:ind w:left="720"/>
        <w:jc w:val="left"/>
      </w:pPr>
      <w:r>
        <w:rPr>
          <w:noProof/>
        </w:rPr>
        <w:lastRenderedPageBreak/>
        <w:drawing>
          <wp:inline distT="0" distB="0" distL="0" distR="0" wp14:anchorId="5AC7E5FF" wp14:editId="1AD458AE">
            <wp:extent cx="5943600" cy="97028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970280"/>
                    </a:xfrm>
                    <a:prstGeom prst="rect">
                      <a:avLst/>
                    </a:prstGeom>
                  </pic:spPr>
                </pic:pic>
              </a:graphicData>
            </a:graphic>
          </wp:inline>
        </w:drawing>
      </w:r>
    </w:p>
    <w:p w:rsidR="00CB2893" w:rsidRDefault="00654A19" w:rsidP="00E159CB">
      <w:pPr>
        <w:pStyle w:val="Title2"/>
        <w:ind w:left="720"/>
        <w:jc w:val="left"/>
      </w:pPr>
      <w:r>
        <w:rPr>
          <w:noProof/>
        </w:rPr>
        <w:drawing>
          <wp:inline distT="0" distB="0" distL="0" distR="0" wp14:anchorId="19630575" wp14:editId="387952AC">
            <wp:extent cx="5638800" cy="10858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38800" cy="1085850"/>
                    </a:xfrm>
                    <a:prstGeom prst="rect">
                      <a:avLst/>
                    </a:prstGeom>
                  </pic:spPr>
                </pic:pic>
              </a:graphicData>
            </a:graphic>
          </wp:inline>
        </w:drawing>
      </w:r>
    </w:p>
    <w:p w:rsidR="00CB2893" w:rsidRDefault="00CB2893" w:rsidP="00CB2893">
      <w:pPr>
        <w:pStyle w:val="Title2"/>
        <w:numPr>
          <w:ilvl w:val="0"/>
          <w:numId w:val="24"/>
        </w:numPr>
        <w:jc w:val="left"/>
      </w:pPr>
      <w:r>
        <w:t>Now we will be applying the logit model and do the prediction for the training data set that we created.</w:t>
      </w:r>
    </w:p>
    <w:p w:rsidR="00CB2893" w:rsidRDefault="00CE0E65" w:rsidP="00CB2893">
      <w:pPr>
        <w:pStyle w:val="Title2"/>
        <w:jc w:val="left"/>
      </w:pPr>
      <w:r>
        <w:rPr>
          <w:noProof/>
        </w:rPr>
        <w:drawing>
          <wp:inline distT="0" distB="0" distL="0" distR="0" wp14:anchorId="31696A80" wp14:editId="7198F9F3">
            <wp:extent cx="5943600" cy="15709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570990"/>
                    </a:xfrm>
                    <a:prstGeom prst="rect">
                      <a:avLst/>
                    </a:prstGeom>
                  </pic:spPr>
                </pic:pic>
              </a:graphicData>
            </a:graphic>
          </wp:inline>
        </w:drawing>
      </w:r>
    </w:p>
    <w:p w:rsidR="00CE0E65" w:rsidRDefault="000436CD" w:rsidP="00CB2893">
      <w:pPr>
        <w:pStyle w:val="Title2"/>
        <w:jc w:val="left"/>
      </w:pPr>
      <w:r>
        <w:rPr>
          <w:noProof/>
        </w:rPr>
        <w:drawing>
          <wp:inline distT="0" distB="0" distL="0" distR="0" wp14:anchorId="2136BCC0" wp14:editId="3ED0E59B">
            <wp:extent cx="5943600" cy="23291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329180"/>
                    </a:xfrm>
                    <a:prstGeom prst="rect">
                      <a:avLst/>
                    </a:prstGeom>
                  </pic:spPr>
                </pic:pic>
              </a:graphicData>
            </a:graphic>
          </wp:inline>
        </w:drawing>
      </w:r>
    </w:p>
    <w:p w:rsidR="000436CD" w:rsidRDefault="003D566E" w:rsidP="00CB2893">
      <w:pPr>
        <w:pStyle w:val="Title2"/>
        <w:jc w:val="left"/>
      </w:pPr>
      <w:r>
        <w:rPr>
          <w:noProof/>
        </w:rPr>
        <w:lastRenderedPageBreak/>
        <w:drawing>
          <wp:inline distT="0" distB="0" distL="0" distR="0" wp14:anchorId="6C02996E" wp14:editId="212861D5">
            <wp:extent cx="5724525" cy="23241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24525" cy="2324100"/>
                    </a:xfrm>
                    <a:prstGeom prst="rect">
                      <a:avLst/>
                    </a:prstGeom>
                  </pic:spPr>
                </pic:pic>
              </a:graphicData>
            </a:graphic>
          </wp:inline>
        </w:drawing>
      </w:r>
    </w:p>
    <w:p w:rsidR="006F0DAF" w:rsidRDefault="006F0DAF" w:rsidP="00CB2893">
      <w:pPr>
        <w:pStyle w:val="Title2"/>
        <w:jc w:val="left"/>
      </w:pPr>
      <w:r>
        <w:rPr>
          <w:noProof/>
        </w:rPr>
        <w:drawing>
          <wp:inline distT="0" distB="0" distL="0" distR="0" wp14:anchorId="0C5CC6C4" wp14:editId="281AA29D">
            <wp:extent cx="5886450" cy="12001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886450" cy="1200150"/>
                    </a:xfrm>
                    <a:prstGeom prst="rect">
                      <a:avLst/>
                    </a:prstGeom>
                  </pic:spPr>
                </pic:pic>
              </a:graphicData>
            </a:graphic>
          </wp:inline>
        </w:drawing>
      </w:r>
    </w:p>
    <w:p w:rsidR="004528E7" w:rsidRDefault="004528E7" w:rsidP="004528E7">
      <w:pPr>
        <w:pStyle w:val="Title2"/>
        <w:jc w:val="left"/>
      </w:pPr>
      <w:r>
        <w:t xml:space="preserve">From the above data we can observe that the we have applied the formula on ratings based on the user id values which </w:t>
      </w:r>
      <w:proofErr w:type="spellStart"/>
      <w:r>
        <w:t>i.e</w:t>
      </w:r>
      <w:proofErr w:type="spellEnd"/>
      <w:r>
        <w:t xml:space="preserve"> which user provided what rating. The estimated values and standard deviation </w:t>
      </w:r>
      <w:proofErr w:type="gramStart"/>
      <w:r>
        <w:t>is</w:t>
      </w:r>
      <w:proofErr w:type="gramEnd"/>
      <w:r>
        <w:t xml:space="preserve"> very less and also the p value is coming out to be very small. And these observations are done for 4 iterations. </w:t>
      </w:r>
      <w:proofErr w:type="gramStart"/>
      <w:r>
        <w:t>Also</w:t>
      </w:r>
      <w:proofErr w:type="gramEnd"/>
      <w:r>
        <w:t xml:space="preserve"> the value of AIC is coming as 28</w:t>
      </w:r>
      <w:r w:rsidR="00463978">
        <w:t>54.2</w:t>
      </w:r>
    </w:p>
    <w:p w:rsidR="006F0DAF" w:rsidRDefault="006F0DAF" w:rsidP="00CB2893">
      <w:pPr>
        <w:pStyle w:val="Title2"/>
        <w:jc w:val="left"/>
      </w:pPr>
    </w:p>
    <w:p w:rsidR="002A77E8" w:rsidRDefault="004528E7" w:rsidP="00CB2893">
      <w:pPr>
        <w:pStyle w:val="Title2"/>
        <w:jc w:val="left"/>
      </w:pPr>
      <w:proofErr w:type="gramStart"/>
      <w:r>
        <w:t>Also</w:t>
      </w:r>
      <w:proofErr w:type="gramEnd"/>
      <w:r>
        <w:t xml:space="preserve"> f</w:t>
      </w:r>
      <w:r w:rsidR="00627C3B">
        <w:t xml:space="preserve">rom the above results we can observe that the accuracy of the model is coming as </w:t>
      </w:r>
      <w:r w:rsidR="001F30B9">
        <w:t>82</w:t>
      </w:r>
      <w:r w:rsidR="00627C3B">
        <w:t>.3</w:t>
      </w:r>
      <w:r w:rsidR="00C74B42">
        <w:t>1</w:t>
      </w:r>
      <w:r w:rsidR="00627C3B">
        <w:t xml:space="preserve">% </w:t>
      </w:r>
      <w:proofErr w:type="spellStart"/>
      <w:r w:rsidR="00627C3B">
        <w:t>i.e</w:t>
      </w:r>
      <w:proofErr w:type="spellEnd"/>
      <w:r w:rsidR="00627C3B">
        <w:t xml:space="preserve"> proportion of </w:t>
      </w:r>
      <w:proofErr w:type="spellStart"/>
      <w:r w:rsidR="00627C3B">
        <w:t>y_pred</w:t>
      </w:r>
      <w:proofErr w:type="spellEnd"/>
      <w:r w:rsidR="00627C3B">
        <w:t xml:space="preserve"> which is matching with </w:t>
      </w:r>
      <w:proofErr w:type="spellStart"/>
      <w:r w:rsidR="00627C3B">
        <w:t>y_act</w:t>
      </w:r>
      <w:proofErr w:type="spellEnd"/>
      <w:r w:rsidR="00627C3B">
        <w:t xml:space="preserve"> </w:t>
      </w:r>
      <w:proofErr w:type="spellStart"/>
      <w:r w:rsidR="00627C3B">
        <w:t>i.e</w:t>
      </w:r>
      <w:proofErr w:type="spellEnd"/>
      <w:r w:rsidR="00627C3B">
        <w:t xml:space="preserve"> mean, which is good</w:t>
      </w:r>
      <w:r w:rsidR="00500E88">
        <w:t>.</w:t>
      </w:r>
      <w:r w:rsidR="005F710A">
        <w:t xml:space="preserve"> The AIC value is coming as 2854.2. </w:t>
      </w:r>
    </w:p>
    <w:p w:rsidR="00CB2893" w:rsidRDefault="00B26A5C" w:rsidP="00CB2893">
      <w:pPr>
        <w:pStyle w:val="Title2"/>
        <w:jc w:val="left"/>
      </w:pPr>
      <w:r>
        <w:t>Now I am going to do further analysis on the data</w:t>
      </w:r>
      <w:r w:rsidR="00156DE3">
        <w:t xml:space="preserve"> and figure out the optimal prediction probability cut off value for the model applied. The default value for this cut off prediction is </w:t>
      </w:r>
      <w:r w:rsidR="00306C35">
        <w:t>1</w:t>
      </w:r>
      <w:r w:rsidR="00156DE3">
        <w:t xml:space="preserve"> or the ratio between 0’s and 1’s in our training data set. And in R language we have a function </w:t>
      </w:r>
      <w:r w:rsidR="00156DE3">
        <w:lastRenderedPageBreak/>
        <w:t xml:space="preserve">called optimal cut off in information value library to calculate the probability cut off </w:t>
      </w:r>
      <w:proofErr w:type="gramStart"/>
      <w:r w:rsidR="00156DE3">
        <w:t>value .</w:t>
      </w:r>
      <w:proofErr w:type="gramEnd"/>
      <w:r w:rsidR="00156DE3">
        <w:t xml:space="preserve"> Here is the logic for this:</w:t>
      </w:r>
    </w:p>
    <w:p w:rsidR="00156DE3" w:rsidRDefault="00916E6D" w:rsidP="00CB2893">
      <w:pPr>
        <w:pStyle w:val="Title2"/>
        <w:jc w:val="left"/>
      </w:pPr>
      <w:r>
        <w:rPr>
          <w:noProof/>
        </w:rPr>
        <w:drawing>
          <wp:inline distT="0" distB="0" distL="0" distR="0" wp14:anchorId="77499130" wp14:editId="4049420A">
            <wp:extent cx="5943600" cy="588010"/>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588010"/>
                    </a:xfrm>
                    <a:prstGeom prst="rect">
                      <a:avLst/>
                    </a:prstGeom>
                  </pic:spPr>
                </pic:pic>
              </a:graphicData>
            </a:graphic>
          </wp:inline>
        </w:drawing>
      </w:r>
    </w:p>
    <w:p w:rsidR="00916E6D" w:rsidRDefault="00916E6D" w:rsidP="00CB2893">
      <w:pPr>
        <w:pStyle w:val="Title2"/>
        <w:jc w:val="left"/>
      </w:pPr>
      <w:r>
        <w:rPr>
          <w:noProof/>
        </w:rPr>
        <w:drawing>
          <wp:inline distT="0" distB="0" distL="0" distR="0" wp14:anchorId="22163A69" wp14:editId="6E2FDD9B">
            <wp:extent cx="5943600" cy="130238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1302385"/>
                    </a:xfrm>
                    <a:prstGeom prst="rect">
                      <a:avLst/>
                    </a:prstGeom>
                  </pic:spPr>
                </pic:pic>
              </a:graphicData>
            </a:graphic>
          </wp:inline>
        </w:drawing>
      </w:r>
    </w:p>
    <w:p w:rsidR="00916E6D" w:rsidRDefault="0000254D" w:rsidP="00CB2893">
      <w:pPr>
        <w:pStyle w:val="Title2"/>
        <w:jc w:val="left"/>
      </w:pPr>
      <w:r>
        <w:rPr>
          <w:noProof/>
        </w:rPr>
        <w:drawing>
          <wp:inline distT="0" distB="0" distL="0" distR="0" wp14:anchorId="3FAEA49A" wp14:editId="615A79D5">
            <wp:extent cx="5943600" cy="2356485"/>
            <wp:effectExtent l="0" t="0" r="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2356485"/>
                    </a:xfrm>
                    <a:prstGeom prst="rect">
                      <a:avLst/>
                    </a:prstGeom>
                  </pic:spPr>
                </pic:pic>
              </a:graphicData>
            </a:graphic>
          </wp:inline>
        </w:drawing>
      </w:r>
    </w:p>
    <w:p w:rsidR="0000254D" w:rsidRDefault="00687242" w:rsidP="00CB2893">
      <w:pPr>
        <w:pStyle w:val="Title2"/>
        <w:jc w:val="left"/>
      </w:pPr>
      <w:r>
        <w:rPr>
          <w:noProof/>
        </w:rPr>
        <w:drawing>
          <wp:inline distT="0" distB="0" distL="0" distR="0" wp14:anchorId="3E7E9849" wp14:editId="43C18072">
            <wp:extent cx="5943600" cy="22669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2266950"/>
                    </a:xfrm>
                    <a:prstGeom prst="rect">
                      <a:avLst/>
                    </a:prstGeom>
                  </pic:spPr>
                </pic:pic>
              </a:graphicData>
            </a:graphic>
          </wp:inline>
        </w:drawing>
      </w:r>
    </w:p>
    <w:p w:rsidR="002A77E8" w:rsidRDefault="002A77E8" w:rsidP="00CB2893">
      <w:pPr>
        <w:pStyle w:val="Title2"/>
        <w:jc w:val="left"/>
      </w:pPr>
    </w:p>
    <w:p w:rsidR="00F724A0" w:rsidRDefault="00661380" w:rsidP="00F724A0">
      <w:pPr>
        <w:pStyle w:val="Title2"/>
        <w:jc w:val="left"/>
      </w:pPr>
      <w:r>
        <w:lastRenderedPageBreak/>
        <w:t xml:space="preserve">The </w:t>
      </w:r>
      <w:proofErr w:type="spellStart"/>
      <w:r>
        <w:t>optcutoff</w:t>
      </w:r>
      <w:proofErr w:type="spellEnd"/>
      <w:r>
        <w:t xml:space="preserve"> value is coming as </w:t>
      </w:r>
      <w:r w:rsidR="00413C6B">
        <w:t>1</w:t>
      </w:r>
      <w:r w:rsidR="00F724A0">
        <w:t>.</w:t>
      </w:r>
      <w:r w:rsidR="00A80784">
        <w:t xml:space="preserve"> </w:t>
      </w:r>
    </w:p>
    <w:p w:rsidR="00A80784" w:rsidRDefault="005A5ACB" w:rsidP="00F724A0">
      <w:pPr>
        <w:pStyle w:val="Title2"/>
        <w:jc w:val="left"/>
      </w:pPr>
      <w:r>
        <w:rPr>
          <w:noProof/>
        </w:rPr>
        <w:drawing>
          <wp:inline distT="0" distB="0" distL="0" distR="0" wp14:anchorId="60AA5D4D" wp14:editId="09CABE39">
            <wp:extent cx="5943600" cy="99187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991870"/>
                    </a:xfrm>
                    <a:prstGeom prst="rect">
                      <a:avLst/>
                    </a:prstGeom>
                  </pic:spPr>
                </pic:pic>
              </a:graphicData>
            </a:graphic>
          </wp:inline>
        </w:drawing>
      </w:r>
    </w:p>
    <w:p w:rsidR="00E7371A" w:rsidRDefault="009E5ADA" w:rsidP="000A3760">
      <w:pPr>
        <w:pStyle w:val="Title2"/>
        <w:jc w:val="left"/>
      </w:pPr>
      <w:r>
        <w:rPr>
          <w:noProof/>
        </w:rPr>
        <w:drawing>
          <wp:inline distT="0" distB="0" distL="0" distR="0" wp14:anchorId="76F7D2BF" wp14:editId="01C423D3">
            <wp:extent cx="5943600" cy="186944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1869440"/>
                    </a:xfrm>
                    <a:prstGeom prst="rect">
                      <a:avLst/>
                    </a:prstGeom>
                  </pic:spPr>
                </pic:pic>
              </a:graphicData>
            </a:graphic>
          </wp:inline>
        </w:drawing>
      </w:r>
    </w:p>
    <w:p w:rsidR="00E92184" w:rsidRDefault="00E92184" w:rsidP="000A3760">
      <w:pPr>
        <w:pStyle w:val="Title2"/>
        <w:jc w:val="left"/>
      </w:pPr>
      <w:r>
        <w:t>Now in order to check the accuracy of the model we will find out mis classification error by feeding validation data into the function</w:t>
      </w:r>
      <w:r w:rsidR="00453C1A">
        <w:t>.</w:t>
      </w:r>
    </w:p>
    <w:p w:rsidR="00E92184" w:rsidRDefault="008E0015" w:rsidP="000A3760">
      <w:pPr>
        <w:pStyle w:val="Title2"/>
        <w:jc w:val="left"/>
      </w:pPr>
      <w:r>
        <w:rPr>
          <w:noProof/>
        </w:rPr>
        <w:drawing>
          <wp:inline distT="0" distB="0" distL="0" distR="0" wp14:anchorId="6DE86A40" wp14:editId="4C2D93E0">
            <wp:extent cx="5943600" cy="68770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687705"/>
                    </a:xfrm>
                    <a:prstGeom prst="rect">
                      <a:avLst/>
                    </a:prstGeom>
                  </pic:spPr>
                </pic:pic>
              </a:graphicData>
            </a:graphic>
          </wp:inline>
        </w:drawing>
      </w:r>
    </w:p>
    <w:p w:rsidR="008E0015" w:rsidRDefault="00061F42" w:rsidP="000A3760">
      <w:pPr>
        <w:pStyle w:val="Title2"/>
        <w:jc w:val="left"/>
      </w:pPr>
      <w:r>
        <w:rPr>
          <w:noProof/>
        </w:rPr>
        <w:drawing>
          <wp:inline distT="0" distB="0" distL="0" distR="0" wp14:anchorId="2F9D6E7C" wp14:editId="663B2BA6">
            <wp:extent cx="5943600" cy="124396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1243965"/>
                    </a:xfrm>
                    <a:prstGeom prst="rect">
                      <a:avLst/>
                    </a:prstGeom>
                  </pic:spPr>
                </pic:pic>
              </a:graphicData>
            </a:graphic>
          </wp:inline>
        </w:drawing>
      </w:r>
    </w:p>
    <w:p w:rsidR="001A2054" w:rsidRDefault="001A2054" w:rsidP="000A3760">
      <w:pPr>
        <w:pStyle w:val="Title2"/>
        <w:jc w:val="left"/>
      </w:pPr>
    </w:p>
    <w:p w:rsidR="005A5ACB" w:rsidRDefault="005A5ACB" w:rsidP="000A3760">
      <w:pPr>
        <w:pStyle w:val="Title2"/>
        <w:jc w:val="left"/>
      </w:pPr>
      <w:r>
        <w:t xml:space="preserve">The accuracy is coming as </w:t>
      </w:r>
      <w:r w:rsidR="005D0B13">
        <w:t xml:space="preserve">91% which is very </w:t>
      </w:r>
      <w:r w:rsidR="006612B6">
        <w:t>good result.</w:t>
      </w:r>
    </w:p>
    <w:p w:rsidR="00D45FF9" w:rsidRDefault="007545DA" w:rsidP="00CA029A">
      <w:pPr>
        <w:pStyle w:val="Title2"/>
        <w:jc w:val="left"/>
      </w:pPr>
      <w:r>
        <w:t>Now I want to plot ROC for this model. R</w:t>
      </w:r>
      <w:r w:rsidR="005B1043">
        <w:t>e</w:t>
      </w:r>
      <w:r>
        <w:t>ce</w:t>
      </w:r>
      <w:r w:rsidR="005B1043">
        <w:t>i</w:t>
      </w:r>
      <w:r>
        <w:t>ver operating characteristics</w:t>
      </w:r>
      <w:r w:rsidR="00CD421C">
        <w:t xml:space="preserve"> curve traces the percentage of true positives which are accurately predicted by our model</w:t>
      </w:r>
      <w:r w:rsidR="002613BA">
        <w:t xml:space="preserve">. For a good model as the cut off value is lowered it should it should mark more of actual 1’s as positives and lessor of </w:t>
      </w:r>
      <w:r w:rsidR="002613BA">
        <w:lastRenderedPageBreak/>
        <w:t>actual 0’s as 1’s. So ideally a good model curve of ROC should rise steeply and denotes that the TPR increases fas</w:t>
      </w:r>
      <w:r w:rsidR="00CA5D22">
        <w:t>t</w:t>
      </w:r>
      <w:r w:rsidR="002613BA">
        <w:t xml:space="preserve"> as the cut off decreases. More the area of the curve better is the prediction ability of the model.</w:t>
      </w:r>
      <w:r w:rsidR="00D45FF9">
        <w:t xml:space="preserve"> Here is the logic and output of the function:</w:t>
      </w:r>
    </w:p>
    <w:p w:rsidR="00D45FF9" w:rsidRDefault="00CC2E0E" w:rsidP="00CA029A">
      <w:pPr>
        <w:pStyle w:val="Title2"/>
        <w:jc w:val="left"/>
      </w:pPr>
      <w:r>
        <w:rPr>
          <w:noProof/>
        </w:rPr>
        <w:drawing>
          <wp:inline distT="0" distB="0" distL="0" distR="0" wp14:anchorId="02753A4D" wp14:editId="5D8F4B51">
            <wp:extent cx="5943600" cy="869950"/>
            <wp:effectExtent l="0" t="0" r="0"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869950"/>
                    </a:xfrm>
                    <a:prstGeom prst="rect">
                      <a:avLst/>
                    </a:prstGeom>
                  </pic:spPr>
                </pic:pic>
              </a:graphicData>
            </a:graphic>
          </wp:inline>
        </w:drawing>
      </w:r>
    </w:p>
    <w:p w:rsidR="00CC2E0E" w:rsidRDefault="00994D79" w:rsidP="00CA029A">
      <w:pPr>
        <w:pStyle w:val="Title2"/>
        <w:jc w:val="left"/>
      </w:pPr>
      <w:r>
        <w:rPr>
          <w:noProof/>
        </w:rPr>
        <w:drawing>
          <wp:inline distT="0" distB="0" distL="0" distR="0" wp14:anchorId="5B97DF56" wp14:editId="053A45F0">
            <wp:extent cx="5943600" cy="11684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1168400"/>
                    </a:xfrm>
                    <a:prstGeom prst="rect">
                      <a:avLst/>
                    </a:prstGeom>
                  </pic:spPr>
                </pic:pic>
              </a:graphicData>
            </a:graphic>
          </wp:inline>
        </w:drawing>
      </w:r>
    </w:p>
    <w:p w:rsidR="0080061E" w:rsidRDefault="0080061E" w:rsidP="00CA029A">
      <w:pPr>
        <w:pStyle w:val="Title2"/>
        <w:jc w:val="left"/>
      </w:pPr>
      <w:r>
        <w:rPr>
          <w:noProof/>
        </w:rPr>
        <w:drawing>
          <wp:inline distT="0" distB="0" distL="0" distR="0" wp14:anchorId="24CEB95C" wp14:editId="718D0E85">
            <wp:extent cx="5695950" cy="31623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695950" cy="3162300"/>
                    </a:xfrm>
                    <a:prstGeom prst="rect">
                      <a:avLst/>
                    </a:prstGeom>
                  </pic:spPr>
                </pic:pic>
              </a:graphicData>
            </a:graphic>
          </wp:inline>
        </w:drawing>
      </w:r>
    </w:p>
    <w:p w:rsidR="00547440" w:rsidRDefault="00547440" w:rsidP="00CA029A">
      <w:pPr>
        <w:pStyle w:val="Title2"/>
        <w:jc w:val="left"/>
      </w:pPr>
    </w:p>
    <w:p w:rsidR="00547440" w:rsidRDefault="00547440" w:rsidP="00CA029A">
      <w:pPr>
        <w:pStyle w:val="Title2"/>
        <w:jc w:val="left"/>
      </w:pPr>
    </w:p>
    <w:p w:rsidR="00BC11B4" w:rsidRDefault="00BC11B4" w:rsidP="00CA029A">
      <w:pPr>
        <w:pStyle w:val="Title2"/>
        <w:jc w:val="left"/>
      </w:pPr>
    </w:p>
    <w:p w:rsidR="00B60BA8" w:rsidRDefault="00B60BA8" w:rsidP="00CA029A">
      <w:pPr>
        <w:pStyle w:val="Title2"/>
        <w:jc w:val="left"/>
      </w:pPr>
      <w:r>
        <w:lastRenderedPageBreak/>
        <w:t xml:space="preserve">The model that I applied is having the ROC curve </w:t>
      </w:r>
      <w:r w:rsidR="003A0F95">
        <w:t>is more than 80</w:t>
      </w:r>
      <w:proofErr w:type="gramStart"/>
      <w:r w:rsidR="003A0F95">
        <w:t xml:space="preserve">% </w:t>
      </w:r>
      <w:r>
        <w:t xml:space="preserve"> which</w:t>
      </w:r>
      <w:proofErr w:type="gramEnd"/>
      <w:r>
        <w:t xml:space="preserve"> is </w:t>
      </w:r>
      <w:proofErr w:type="spellStart"/>
      <w:r w:rsidR="003A0F95">
        <w:t>a</w:t>
      </w:r>
      <w:proofErr w:type="spellEnd"/>
      <w:r w:rsidR="003A0F95">
        <w:t xml:space="preserve"> pretty good result </w:t>
      </w:r>
      <w:r>
        <w:t xml:space="preserve"> </w:t>
      </w:r>
      <w:r w:rsidR="003A0F95">
        <w:t>and the</w:t>
      </w:r>
      <w:r>
        <w:t xml:space="preserve"> shape of the curve is as per the expected behavior </w:t>
      </w:r>
      <w:r w:rsidR="00621B0C">
        <w:t xml:space="preserve">and the curve is rising steeply as the cut off score is decreasing. </w:t>
      </w:r>
      <w:proofErr w:type="gramStart"/>
      <w:r w:rsidR="00621B0C">
        <w:t>Also</w:t>
      </w:r>
      <w:proofErr w:type="gramEnd"/>
      <w:r w:rsidR="00621B0C">
        <w:t xml:space="preserve"> the area of the curve is approximately .275 which is also a good coverage and hence better is the prediction</w:t>
      </w:r>
      <w:r w:rsidR="006D6899">
        <w:t>.</w:t>
      </w:r>
      <w:r w:rsidR="0092700F">
        <w:t xml:space="preserve"> Now I am going to find the AUC value which measures the performance and the value is coming as 95% which is also a very good result for the fitting of our model.</w:t>
      </w:r>
    </w:p>
    <w:p w:rsidR="0092700F" w:rsidRDefault="0092700F" w:rsidP="00CA029A">
      <w:pPr>
        <w:pStyle w:val="Title2"/>
        <w:jc w:val="left"/>
      </w:pPr>
      <w:r>
        <w:rPr>
          <w:noProof/>
        </w:rPr>
        <w:drawing>
          <wp:inline distT="0" distB="0" distL="0" distR="0" wp14:anchorId="7EA89DB7" wp14:editId="11AE738E">
            <wp:extent cx="4667250" cy="69532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667250" cy="695325"/>
                    </a:xfrm>
                    <a:prstGeom prst="rect">
                      <a:avLst/>
                    </a:prstGeom>
                  </pic:spPr>
                </pic:pic>
              </a:graphicData>
            </a:graphic>
          </wp:inline>
        </w:drawing>
      </w:r>
    </w:p>
    <w:p w:rsidR="0092700F" w:rsidRDefault="0092700F" w:rsidP="00CA029A">
      <w:pPr>
        <w:pStyle w:val="Title2"/>
        <w:jc w:val="left"/>
      </w:pPr>
      <w:r>
        <w:rPr>
          <w:noProof/>
        </w:rPr>
        <w:drawing>
          <wp:inline distT="0" distB="0" distL="0" distR="0" wp14:anchorId="1D47F43E" wp14:editId="10C00240">
            <wp:extent cx="5943600" cy="1022985"/>
            <wp:effectExtent l="0" t="0" r="0" b="571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1022985"/>
                    </a:xfrm>
                    <a:prstGeom prst="rect">
                      <a:avLst/>
                    </a:prstGeom>
                  </pic:spPr>
                </pic:pic>
              </a:graphicData>
            </a:graphic>
          </wp:inline>
        </w:drawing>
      </w:r>
    </w:p>
    <w:p w:rsidR="00407BCD" w:rsidRDefault="00D45FF9" w:rsidP="00CA029A">
      <w:pPr>
        <w:pStyle w:val="Title2"/>
        <w:jc w:val="left"/>
      </w:pPr>
      <w:r>
        <w:t xml:space="preserve">Now I am going to find out the concordance of the model which is the percentage of </w:t>
      </w:r>
      <w:proofErr w:type="gramStart"/>
      <w:r>
        <w:t>pairs  whose</w:t>
      </w:r>
      <w:proofErr w:type="gramEnd"/>
      <w:r>
        <w:t xml:space="preserve"> score of actual positive values is greater than that of actual negatives.</w:t>
      </w:r>
      <w:r w:rsidR="00042192">
        <w:t xml:space="preserve"> If a model is </w:t>
      </w:r>
      <w:proofErr w:type="gramStart"/>
      <w:r w:rsidR="00042192">
        <w:t>perfect</w:t>
      </w:r>
      <w:proofErr w:type="gramEnd"/>
      <w:r w:rsidR="00042192">
        <w:t xml:space="preserve"> then it is 100 %.</w:t>
      </w:r>
    </w:p>
    <w:p w:rsidR="008302EE" w:rsidRDefault="0004232F" w:rsidP="00CA029A">
      <w:pPr>
        <w:pStyle w:val="Title2"/>
        <w:jc w:val="left"/>
      </w:pPr>
      <w:r>
        <w:rPr>
          <w:noProof/>
        </w:rPr>
        <w:drawing>
          <wp:inline distT="0" distB="0" distL="0" distR="0" wp14:anchorId="05B38219" wp14:editId="660AC850">
            <wp:extent cx="5943600" cy="59880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3600" cy="598805"/>
                    </a:xfrm>
                    <a:prstGeom prst="rect">
                      <a:avLst/>
                    </a:prstGeom>
                  </pic:spPr>
                </pic:pic>
              </a:graphicData>
            </a:graphic>
          </wp:inline>
        </w:drawing>
      </w:r>
    </w:p>
    <w:p w:rsidR="0004232F" w:rsidRDefault="005B1251" w:rsidP="00CA029A">
      <w:pPr>
        <w:pStyle w:val="Title2"/>
        <w:jc w:val="left"/>
      </w:pPr>
      <w:r>
        <w:rPr>
          <w:noProof/>
        </w:rPr>
        <w:drawing>
          <wp:inline distT="0" distB="0" distL="0" distR="0" wp14:anchorId="1AC4A0C6" wp14:editId="009AA943">
            <wp:extent cx="5943600" cy="1442085"/>
            <wp:effectExtent l="0" t="0" r="0" b="571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3600" cy="1442085"/>
                    </a:xfrm>
                    <a:prstGeom prst="rect">
                      <a:avLst/>
                    </a:prstGeom>
                  </pic:spPr>
                </pic:pic>
              </a:graphicData>
            </a:graphic>
          </wp:inline>
        </w:drawing>
      </w:r>
    </w:p>
    <w:p w:rsidR="005B1251" w:rsidRDefault="00B6512C" w:rsidP="00CA029A">
      <w:pPr>
        <w:pStyle w:val="Title2"/>
        <w:jc w:val="left"/>
      </w:pPr>
      <w:r>
        <w:rPr>
          <w:noProof/>
        </w:rPr>
        <w:lastRenderedPageBreak/>
        <w:drawing>
          <wp:inline distT="0" distB="0" distL="0" distR="0" wp14:anchorId="0BC18FF9" wp14:editId="73124A3E">
            <wp:extent cx="5391150" cy="229552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391150" cy="2295525"/>
                    </a:xfrm>
                    <a:prstGeom prst="rect">
                      <a:avLst/>
                    </a:prstGeom>
                  </pic:spPr>
                </pic:pic>
              </a:graphicData>
            </a:graphic>
          </wp:inline>
        </w:drawing>
      </w:r>
    </w:p>
    <w:p w:rsidR="00B6512C" w:rsidRDefault="00B6512C" w:rsidP="00CA029A">
      <w:pPr>
        <w:pStyle w:val="Title2"/>
        <w:jc w:val="left"/>
      </w:pPr>
    </w:p>
    <w:p w:rsidR="005E0D25" w:rsidRDefault="005E0D25" w:rsidP="00CA029A">
      <w:pPr>
        <w:pStyle w:val="Title2"/>
        <w:jc w:val="left"/>
      </w:pPr>
    </w:p>
    <w:p w:rsidR="005D0E65" w:rsidRDefault="005D0E65" w:rsidP="00CA029A">
      <w:pPr>
        <w:pStyle w:val="Title2"/>
        <w:jc w:val="left"/>
      </w:pPr>
    </w:p>
    <w:p w:rsidR="00976B4F" w:rsidRDefault="0007275D" w:rsidP="00CA029A">
      <w:pPr>
        <w:pStyle w:val="Title2"/>
        <w:jc w:val="left"/>
      </w:pPr>
      <w:proofErr w:type="gramStart"/>
      <w:r>
        <w:t xml:space="preserve">Now </w:t>
      </w:r>
      <w:r w:rsidR="00671427">
        <w:t>,</w:t>
      </w:r>
      <w:proofErr w:type="gramEnd"/>
      <w:r>
        <w:t xml:space="preserve"> I am going to calculate the confusion matrix</w:t>
      </w:r>
      <w:r w:rsidR="00770E28">
        <w:t xml:space="preserve"> for training data and validation data.</w:t>
      </w:r>
    </w:p>
    <w:p w:rsidR="005D0E65" w:rsidRDefault="007603E7" w:rsidP="00CA029A">
      <w:pPr>
        <w:pStyle w:val="Title2"/>
        <w:jc w:val="left"/>
      </w:pPr>
      <w:r>
        <w:rPr>
          <w:noProof/>
        </w:rPr>
        <w:drawing>
          <wp:inline distT="0" distB="0" distL="0" distR="0" wp14:anchorId="4847F8C5" wp14:editId="26506410">
            <wp:extent cx="5943600" cy="964565"/>
            <wp:effectExtent l="0" t="0" r="0" b="698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943600" cy="964565"/>
                    </a:xfrm>
                    <a:prstGeom prst="rect">
                      <a:avLst/>
                    </a:prstGeom>
                  </pic:spPr>
                </pic:pic>
              </a:graphicData>
            </a:graphic>
          </wp:inline>
        </w:drawing>
      </w:r>
    </w:p>
    <w:p w:rsidR="007603E7" w:rsidRDefault="007603E7" w:rsidP="00CA029A">
      <w:pPr>
        <w:pStyle w:val="Title2"/>
        <w:jc w:val="left"/>
      </w:pPr>
      <w:r>
        <w:rPr>
          <w:noProof/>
        </w:rPr>
        <w:drawing>
          <wp:inline distT="0" distB="0" distL="0" distR="0" wp14:anchorId="08030334" wp14:editId="205B3E76">
            <wp:extent cx="5943600" cy="187325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943600" cy="1873250"/>
                    </a:xfrm>
                    <a:prstGeom prst="rect">
                      <a:avLst/>
                    </a:prstGeom>
                  </pic:spPr>
                </pic:pic>
              </a:graphicData>
            </a:graphic>
          </wp:inline>
        </w:drawing>
      </w:r>
    </w:p>
    <w:p w:rsidR="002074D0" w:rsidRPr="00DE4466" w:rsidRDefault="007C2982" w:rsidP="00DE4466">
      <w:pPr>
        <w:pStyle w:val="Title2"/>
        <w:jc w:val="left"/>
      </w:pPr>
      <w:r>
        <w:t xml:space="preserve">The rows in confusion matrix are the </w:t>
      </w:r>
      <w:r w:rsidR="00784335">
        <w:t>counting of predicted 0’s and 1’s values however columns are actuals.</w:t>
      </w:r>
      <w:r w:rsidR="00073BEE">
        <w:t xml:space="preserve"> So</w:t>
      </w:r>
      <w:r w:rsidR="00457D0E">
        <w:t>,</w:t>
      </w:r>
      <w:r w:rsidR="00073BEE">
        <w:t xml:space="preserve"> we have </w:t>
      </w:r>
      <w:r w:rsidR="009D0463">
        <w:t>355</w:t>
      </w:r>
      <w:r w:rsidR="00073BEE">
        <w:t xml:space="preserve"> out of </w:t>
      </w:r>
      <w:r w:rsidR="009D0463">
        <w:t>1533</w:t>
      </w:r>
      <w:r w:rsidR="00DE0E4B">
        <w:t xml:space="preserve"> instances predicted as </w:t>
      </w:r>
      <w:r w:rsidR="002B5D2F">
        <w:t>below</w:t>
      </w:r>
      <w:r w:rsidR="00DE0E4B">
        <w:t xml:space="preserve"> average </w:t>
      </w:r>
      <w:r w:rsidR="002B5D2F">
        <w:t xml:space="preserve">which is </w:t>
      </w:r>
      <w:r w:rsidR="00554AEA">
        <w:t>23</w:t>
      </w:r>
      <w:r w:rsidR="00030149">
        <w:t xml:space="preserve"> %. And </w:t>
      </w:r>
      <w:r w:rsidR="00922337">
        <w:t>4015</w:t>
      </w:r>
      <w:r w:rsidR="00030149">
        <w:t xml:space="preserve"> are predicted as above average out of </w:t>
      </w:r>
      <w:r w:rsidR="00922337">
        <w:t>5015</w:t>
      </w:r>
      <w:r w:rsidR="00030149">
        <w:t xml:space="preserve"> which is </w:t>
      </w:r>
      <w:r w:rsidR="00922337">
        <w:t>77</w:t>
      </w:r>
      <w:r w:rsidR="00030149">
        <w:t xml:space="preserve"> %.</w:t>
      </w:r>
      <w:r w:rsidR="00F54FC8">
        <w:t xml:space="preserve"> In the training data set</w:t>
      </w:r>
      <w:r w:rsidR="00986E2B">
        <w:t xml:space="preserve"> </w:t>
      </w:r>
      <w:r w:rsidR="00986E2B">
        <w:lastRenderedPageBreak/>
        <w:t xml:space="preserve">However there are cases of false positives and false negative as well </w:t>
      </w:r>
      <w:proofErr w:type="spellStart"/>
      <w:r w:rsidR="00986E2B">
        <w:t>i.e</w:t>
      </w:r>
      <w:proofErr w:type="spellEnd"/>
      <w:r w:rsidR="00986E2B">
        <w:t xml:space="preserve"> </w:t>
      </w:r>
      <w:r w:rsidR="00721100">
        <w:t>1178</w:t>
      </w:r>
      <w:r w:rsidR="00986E2B">
        <w:t xml:space="preserve"> were predicted as above average and in actual they were below and 11</w:t>
      </w:r>
      <w:r w:rsidR="00721100">
        <w:t>78</w:t>
      </w:r>
      <w:r w:rsidR="00986E2B">
        <w:t xml:space="preserve"> were predicted as above average and in actual they were below average.</w:t>
      </w:r>
    </w:p>
    <w:p w:rsidR="00C41673" w:rsidRDefault="00C41673" w:rsidP="00B079B7">
      <w:pPr>
        <w:ind w:firstLine="0"/>
        <w:jc w:val="center"/>
        <w:rPr>
          <w:b/>
        </w:rPr>
      </w:pPr>
      <w:r w:rsidRPr="00416BE6">
        <w:rPr>
          <w:b/>
        </w:rPr>
        <w:t>Conclusion</w:t>
      </w:r>
    </w:p>
    <w:p w:rsidR="00A06EF2" w:rsidRPr="00A06EF2" w:rsidRDefault="00A06EF2" w:rsidP="00A06EF2">
      <w:pPr>
        <w:pStyle w:val="Heading1"/>
        <w:jc w:val="left"/>
        <w:rPr>
          <w:b w:val="0"/>
          <w:color w:val="3D4251"/>
          <w:shd w:val="clear" w:color="auto" w:fill="FFFFFF"/>
        </w:rPr>
      </w:pPr>
      <w:r>
        <w:rPr>
          <w:b w:val="0"/>
          <w:color w:val="3D4251"/>
          <w:shd w:val="clear" w:color="auto" w:fill="FFFFFF"/>
        </w:rPr>
        <w:t xml:space="preserve">At the end I would like to conclude </w:t>
      </w:r>
      <w:r w:rsidR="003804F3">
        <w:rPr>
          <w:b w:val="0"/>
          <w:color w:val="3D4251"/>
          <w:shd w:val="clear" w:color="auto" w:fill="FFFFFF"/>
        </w:rPr>
        <w:t xml:space="preserve">that </w:t>
      </w:r>
      <w:r w:rsidR="00FF5F95">
        <w:rPr>
          <w:b w:val="0"/>
          <w:color w:val="3D4251"/>
          <w:shd w:val="clear" w:color="auto" w:fill="FFFFFF"/>
        </w:rPr>
        <w:t xml:space="preserve">the model that I applied fits more than average as the ROC value is coming as </w:t>
      </w:r>
      <w:r w:rsidR="00023B9F">
        <w:rPr>
          <w:b w:val="0"/>
          <w:color w:val="3D4251"/>
          <w:shd w:val="clear" w:color="auto" w:fill="FFFFFF"/>
        </w:rPr>
        <w:t>80</w:t>
      </w:r>
      <w:r w:rsidR="00FF5F95">
        <w:rPr>
          <w:b w:val="0"/>
          <w:color w:val="3D4251"/>
          <w:shd w:val="clear" w:color="auto" w:fill="FFFFFF"/>
        </w:rPr>
        <w:t>% which is a good value and also the curve is steep</w:t>
      </w:r>
      <w:r w:rsidR="00C37C7C">
        <w:rPr>
          <w:b w:val="0"/>
          <w:color w:val="3D4251"/>
          <w:shd w:val="clear" w:color="auto" w:fill="FFFFFF"/>
        </w:rPr>
        <w:t xml:space="preserve"> which is having a larger </w:t>
      </w:r>
      <w:proofErr w:type="gramStart"/>
      <w:r w:rsidR="00C37C7C">
        <w:rPr>
          <w:b w:val="0"/>
          <w:color w:val="3D4251"/>
          <w:shd w:val="clear" w:color="auto" w:fill="FFFFFF"/>
        </w:rPr>
        <w:t>area</w:t>
      </w:r>
      <w:proofErr w:type="gramEnd"/>
      <w:r w:rsidR="00C37C7C">
        <w:rPr>
          <w:b w:val="0"/>
          <w:color w:val="3D4251"/>
          <w:shd w:val="clear" w:color="auto" w:fill="FFFFFF"/>
        </w:rPr>
        <w:t xml:space="preserve"> but it is becoming constant after a certain point.</w:t>
      </w:r>
      <w:r w:rsidR="001F30B9">
        <w:rPr>
          <w:b w:val="0"/>
          <w:color w:val="3D4251"/>
          <w:shd w:val="clear" w:color="auto" w:fill="FFFFFF"/>
        </w:rPr>
        <w:t xml:space="preserve"> The concordance value is coming out as </w:t>
      </w:r>
      <w:r w:rsidR="00023B9F">
        <w:rPr>
          <w:b w:val="0"/>
          <w:color w:val="3D4251"/>
          <w:shd w:val="clear" w:color="auto" w:fill="FFFFFF"/>
        </w:rPr>
        <w:t>1</w:t>
      </w:r>
      <w:r w:rsidR="001F30B9">
        <w:rPr>
          <w:b w:val="0"/>
          <w:color w:val="3D4251"/>
          <w:shd w:val="clear" w:color="auto" w:fill="FFFFFF"/>
        </w:rPr>
        <w:t>.</w:t>
      </w:r>
      <w:r w:rsidR="00CE5843">
        <w:rPr>
          <w:b w:val="0"/>
          <w:color w:val="3D4251"/>
          <w:shd w:val="clear" w:color="auto" w:fill="FFFFFF"/>
        </w:rPr>
        <w:t xml:space="preserve"> The accuracy of the model is coming as </w:t>
      </w:r>
      <w:r w:rsidR="00D80FFC">
        <w:rPr>
          <w:b w:val="0"/>
          <w:color w:val="3D4251"/>
          <w:shd w:val="clear" w:color="auto" w:fill="FFFFFF"/>
        </w:rPr>
        <w:t>91</w:t>
      </w:r>
      <w:r w:rsidR="00CE5843">
        <w:rPr>
          <w:b w:val="0"/>
          <w:color w:val="3D4251"/>
          <w:shd w:val="clear" w:color="auto" w:fill="FFFFFF"/>
        </w:rPr>
        <w:t xml:space="preserve"> % which is stating that the </w:t>
      </w:r>
      <w:proofErr w:type="gramStart"/>
      <w:r w:rsidR="00CE5843">
        <w:rPr>
          <w:b w:val="0"/>
          <w:color w:val="3D4251"/>
          <w:shd w:val="clear" w:color="auto" w:fill="FFFFFF"/>
        </w:rPr>
        <w:t>model</w:t>
      </w:r>
      <w:proofErr w:type="gramEnd"/>
      <w:r w:rsidR="00CE5843">
        <w:rPr>
          <w:b w:val="0"/>
          <w:color w:val="3D4251"/>
          <w:shd w:val="clear" w:color="auto" w:fill="FFFFFF"/>
        </w:rPr>
        <w:t xml:space="preserve"> we applied is good.</w:t>
      </w:r>
      <w:r w:rsidR="001A1AEF">
        <w:rPr>
          <w:b w:val="0"/>
          <w:color w:val="3D4251"/>
          <w:shd w:val="clear" w:color="auto" w:fill="FFFFFF"/>
        </w:rPr>
        <w:t xml:space="preserve"> Optimal cut off value is more than default value which is also good </w:t>
      </w:r>
      <w:proofErr w:type="spellStart"/>
      <w:r w:rsidR="00C022EB">
        <w:rPr>
          <w:b w:val="0"/>
          <w:color w:val="3D4251"/>
          <w:shd w:val="clear" w:color="auto" w:fill="FFFFFF"/>
        </w:rPr>
        <w:t>i.e</w:t>
      </w:r>
      <w:proofErr w:type="spellEnd"/>
      <w:r w:rsidR="00C022EB">
        <w:rPr>
          <w:b w:val="0"/>
          <w:color w:val="3D4251"/>
          <w:shd w:val="clear" w:color="auto" w:fill="FFFFFF"/>
        </w:rPr>
        <w:t xml:space="preserve"> 1</w:t>
      </w:r>
      <w:r w:rsidR="00DA3A2E">
        <w:rPr>
          <w:b w:val="0"/>
          <w:color w:val="3D4251"/>
          <w:shd w:val="clear" w:color="auto" w:fill="FFFFFF"/>
        </w:rPr>
        <w:t xml:space="preserve">. And the results of confusion matrix are </w:t>
      </w:r>
      <w:r w:rsidR="00C022EB">
        <w:rPr>
          <w:b w:val="0"/>
          <w:color w:val="3D4251"/>
          <w:shd w:val="clear" w:color="auto" w:fill="FFFFFF"/>
        </w:rPr>
        <w:t>also signif</w:t>
      </w:r>
      <w:r w:rsidR="00213434">
        <w:rPr>
          <w:b w:val="0"/>
          <w:color w:val="3D4251"/>
          <w:shd w:val="clear" w:color="auto" w:fill="FFFFFF"/>
        </w:rPr>
        <w:t>i</w:t>
      </w:r>
      <w:r w:rsidR="00C022EB">
        <w:rPr>
          <w:b w:val="0"/>
          <w:color w:val="3D4251"/>
          <w:shd w:val="clear" w:color="auto" w:fill="FFFFFF"/>
        </w:rPr>
        <w:t>cant</w:t>
      </w:r>
      <w:r w:rsidR="00DA3A2E">
        <w:rPr>
          <w:b w:val="0"/>
          <w:color w:val="3D4251"/>
          <w:shd w:val="clear" w:color="auto" w:fill="FFFFFF"/>
        </w:rPr>
        <w:t xml:space="preserve"> which is fulfilling our objective of the problem statement </w:t>
      </w:r>
      <w:proofErr w:type="spellStart"/>
      <w:r w:rsidR="00DA3A2E">
        <w:rPr>
          <w:b w:val="0"/>
          <w:color w:val="3D4251"/>
          <w:shd w:val="clear" w:color="auto" w:fill="FFFFFF"/>
        </w:rPr>
        <w:t>i.e</w:t>
      </w:r>
      <w:proofErr w:type="spellEnd"/>
      <w:r w:rsidR="00DA3A2E">
        <w:rPr>
          <w:b w:val="0"/>
          <w:color w:val="3D4251"/>
          <w:shd w:val="clear" w:color="auto" w:fill="FFFFFF"/>
        </w:rPr>
        <w:t xml:space="preserve"> finding the fitness of model for all the ratings which is above average</w:t>
      </w:r>
      <w:r w:rsidR="00C9692C">
        <w:rPr>
          <w:b w:val="0"/>
          <w:color w:val="3D4251"/>
          <w:shd w:val="clear" w:color="auto" w:fill="FFFFFF"/>
        </w:rPr>
        <w:t xml:space="preserve"> and validating the training data set results.</w:t>
      </w:r>
    </w:p>
    <w:sdt>
      <w:sdtPr>
        <w:rPr>
          <w:rFonts w:asciiTheme="minorHAnsi" w:eastAsiaTheme="minorEastAsia" w:hAnsiTheme="minorHAnsi" w:cstheme="minorBidi"/>
          <w:b w:val="0"/>
          <w:bCs w:val="0"/>
        </w:rPr>
        <w:id w:val="619580656"/>
        <w:docPartObj>
          <w:docPartGallery w:val="Bibliographies"/>
          <w:docPartUnique/>
        </w:docPartObj>
      </w:sdtPr>
      <w:sdtEndPr/>
      <w:sdtContent>
        <w:p w:rsidR="00343792" w:rsidRDefault="00343792">
          <w:pPr>
            <w:pStyle w:val="Heading1"/>
          </w:pPr>
          <w:r>
            <w:t>References</w:t>
          </w:r>
        </w:p>
        <w:sdt>
          <w:sdtPr>
            <w:id w:val="-573587230"/>
            <w:bibliography/>
          </w:sdtPr>
          <w:sdtEndPr/>
          <w:sdtContent>
            <w:p w:rsidR="009B57C3" w:rsidRDefault="00620ECB" w:rsidP="00620ECB">
              <w:pPr>
                <w:pStyle w:val="Bibliography"/>
                <w:numPr>
                  <w:ilvl w:val="0"/>
                  <w:numId w:val="22"/>
                </w:numPr>
                <w:rPr>
                  <w:color w:val="333333"/>
                  <w:shd w:val="clear" w:color="auto" w:fill="FFFFFF"/>
                </w:rPr>
              </w:pPr>
              <w:r>
                <w:rPr>
                  <w:color w:val="333333"/>
                  <w:shd w:val="clear" w:color="auto" w:fill="FFFFFF"/>
                </w:rPr>
                <w:t xml:space="preserve">Prabhakaran, </w:t>
              </w:r>
              <w:proofErr w:type="spellStart"/>
              <w:r>
                <w:rPr>
                  <w:color w:val="333333"/>
                  <w:shd w:val="clear" w:color="auto" w:fill="FFFFFF"/>
                </w:rPr>
                <w:t>Selva</w:t>
              </w:r>
              <w:proofErr w:type="spellEnd"/>
              <w:r>
                <w:rPr>
                  <w:color w:val="333333"/>
                  <w:shd w:val="clear" w:color="auto" w:fill="FFFFFF"/>
                </w:rPr>
                <w:t>. “Eval(ez_write_tag([[728,90],'r_statistics_co-Box-3','ezslot_4',109,'0','0'])</w:t>
              </w:r>
              <w:proofErr w:type="gramStart"/>
              <w:r>
                <w:rPr>
                  <w:color w:val="333333"/>
                  <w:shd w:val="clear" w:color="auto" w:fill="FFFFFF"/>
                </w:rPr>
                <w:t>);Logistic</w:t>
              </w:r>
              <w:proofErr w:type="gramEnd"/>
              <w:r>
                <w:rPr>
                  <w:color w:val="333333"/>
                  <w:shd w:val="clear" w:color="auto" w:fill="FFFFFF"/>
                </w:rPr>
                <w:t xml:space="preserve"> Regression.” </w:t>
              </w:r>
              <w:r>
                <w:rPr>
                  <w:i/>
                  <w:iCs/>
                  <w:color w:val="333333"/>
                </w:rPr>
                <w:t>Logistic Regression With R</w:t>
              </w:r>
              <w:r>
                <w:rPr>
                  <w:color w:val="333333"/>
                  <w:shd w:val="clear" w:color="auto" w:fill="FFFFFF"/>
                </w:rPr>
                <w:t xml:space="preserve">, </w:t>
              </w:r>
              <w:hyperlink r:id="rId46" w:history="1">
                <w:r w:rsidRPr="00FC15F4">
                  <w:rPr>
                    <w:rStyle w:val="Hyperlink"/>
                    <w:shd w:val="clear" w:color="auto" w:fill="FFFFFF"/>
                  </w:rPr>
                  <w:t>http://r-statistics.co/Logistic-Regression-With-R.html</w:t>
                </w:r>
              </w:hyperlink>
              <w:r>
                <w:rPr>
                  <w:color w:val="333333"/>
                  <w:shd w:val="clear" w:color="auto" w:fill="FFFFFF"/>
                </w:rPr>
                <w:t>.</w:t>
              </w:r>
            </w:p>
            <w:p w:rsidR="00620ECB" w:rsidRPr="00AC16D5" w:rsidRDefault="00620ECB" w:rsidP="00620ECB">
              <w:pPr>
                <w:pStyle w:val="ListParagraph"/>
                <w:numPr>
                  <w:ilvl w:val="0"/>
                  <w:numId w:val="22"/>
                </w:numPr>
              </w:pPr>
              <w:r>
                <w:rPr>
                  <w:color w:val="333333"/>
                  <w:shd w:val="clear" w:color="auto" w:fill="FFFFFF"/>
                </w:rPr>
                <w:t>“HOME.” </w:t>
              </w:r>
              <w:r>
                <w:rPr>
                  <w:i/>
                  <w:iCs/>
                  <w:color w:val="333333"/>
                </w:rPr>
                <w:t>IDRE Stats</w:t>
              </w:r>
              <w:r>
                <w:rPr>
                  <w:color w:val="333333"/>
                  <w:shd w:val="clear" w:color="auto" w:fill="FFFFFF"/>
                </w:rPr>
                <w:t xml:space="preserve">, </w:t>
              </w:r>
              <w:hyperlink r:id="rId47" w:history="1">
                <w:r w:rsidR="00AC16D5" w:rsidRPr="00FC15F4">
                  <w:rPr>
                    <w:rStyle w:val="Hyperlink"/>
                    <w:shd w:val="clear" w:color="auto" w:fill="FFFFFF"/>
                  </w:rPr>
                  <w:t>https://stats.idre.ucla.edu/other/mult-pkg/faq/general/faq-how-do-i-interpret-odds-ratios-in-logistic-regression/</w:t>
                </w:r>
              </w:hyperlink>
              <w:r>
                <w:rPr>
                  <w:color w:val="333333"/>
                  <w:shd w:val="clear" w:color="auto" w:fill="FFFFFF"/>
                </w:rPr>
                <w:t>.</w:t>
              </w:r>
            </w:p>
            <w:p w:rsidR="00AC16D5" w:rsidRPr="007C2982" w:rsidRDefault="00AC16D5" w:rsidP="00620ECB">
              <w:pPr>
                <w:pStyle w:val="ListParagraph"/>
                <w:numPr>
                  <w:ilvl w:val="0"/>
                  <w:numId w:val="22"/>
                </w:numPr>
              </w:pPr>
              <w:r>
                <w:rPr>
                  <w:color w:val="333333"/>
                  <w:shd w:val="clear" w:color="auto" w:fill="FFFFFF"/>
                </w:rPr>
                <w:t xml:space="preserve">Li, </w:t>
              </w:r>
              <w:proofErr w:type="spellStart"/>
              <w:r>
                <w:rPr>
                  <w:color w:val="333333"/>
                  <w:shd w:val="clear" w:color="auto" w:fill="FFFFFF"/>
                </w:rPr>
                <w:t>Shuyang</w:t>
              </w:r>
              <w:proofErr w:type="spellEnd"/>
              <w:r>
                <w:rPr>
                  <w:color w:val="333333"/>
                  <w:shd w:val="clear" w:color="auto" w:fill="FFFFFF"/>
                </w:rPr>
                <w:t>. “Food.com Recipes and Interactions.” </w:t>
              </w:r>
              <w:r>
                <w:rPr>
                  <w:i/>
                  <w:iCs/>
                  <w:color w:val="333333"/>
                </w:rPr>
                <w:t>Kaggle</w:t>
              </w:r>
              <w:r>
                <w:rPr>
                  <w:color w:val="333333"/>
                  <w:shd w:val="clear" w:color="auto" w:fill="FFFFFF"/>
                </w:rPr>
                <w:t xml:space="preserve">, 8 Nov. 2019, </w:t>
              </w:r>
              <w:hyperlink r:id="rId48" w:history="1">
                <w:r w:rsidR="007C2982" w:rsidRPr="00FC15F4">
                  <w:rPr>
                    <w:rStyle w:val="Hyperlink"/>
                    <w:shd w:val="clear" w:color="auto" w:fill="FFFFFF"/>
                  </w:rPr>
                  <w:t>https://www.kaggle.com/shuyangli94/food-com-recipes-and-user-interactions</w:t>
                </w:r>
              </w:hyperlink>
              <w:r>
                <w:rPr>
                  <w:color w:val="333333"/>
                  <w:shd w:val="clear" w:color="auto" w:fill="FFFFFF"/>
                </w:rPr>
                <w:t>.</w:t>
              </w:r>
            </w:p>
            <w:p w:rsidR="007C2982" w:rsidRPr="007C2982" w:rsidRDefault="007C2982" w:rsidP="00620ECB">
              <w:pPr>
                <w:pStyle w:val="ListParagraph"/>
                <w:numPr>
                  <w:ilvl w:val="0"/>
                  <w:numId w:val="22"/>
                </w:numPr>
              </w:pPr>
              <w:r>
                <w:rPr>
                  <w:color w:val="333333"/>
                  <w:shd w:val="clear" w:color="auto" w:fill="FFFFFF"/>
                </w:rPr>
                <w:t>“Logistic Regression - A Complete Tutorial with Examples in R.” </w:t>
              </w:r>
              <w:r>
                <w:rPr>
                  <w:i/>
                  <w:iCs/>
                  <w:color w:val="333333"/>
                </w:rPr>
                <w:t>Machine Learning Plus</w:t>
              </w:r>
              <w:r>
                <w:rPr>
                  <w:color w:val="333333"/>
                  <w:shd w:val="clear" w:color="auto" w:fill="FFFFFF"/>
                </w:rPr>
                <w:t xml:space="preserve">, 15 Aug. 2019, </w:t>
              </w:r>
              <w:hyperlink r:id="rId49" w:history="1">
                <w:r w:rsidRPr="00FC15F4">
                  <w:rPr>
                    <w:rStyle w:val="Hyperlink"/>
                    <w:shd w:val="clear" w:color="auto" w:fill="FFFFFF"/>
                  </w:rPr>
                  <w:t>https://www.machinelearningplus.com/machine-learning/logistic-regression-tutorial-examples-r/</w:t>
                </w:r>
              </w:hyperlink>
              <w:r>
                <w:rPr>
                  <w:color w:val="333333"/>
                  <w:shd w:val="clear" w:color="auto" w:fill="FFFFFF"/>
                </w:rPr>
                <w:t>.</w:t>
              </w:r>
            </w:p>
            <w:p w:rsidR="007C2982" w:rsidRPr="002933CA" w:rsidRDefault="009423F2" w:rsidP="00620ECB">
              <w:pPr>
                <w:pStyle w:val="ListParagraph"/>
                <w:numPr>
                  <w:ilvl w:val="0"/>
                  <w:numId w:val="22"/>
                </w:numPr>
              </w:pPr>
              <w:r>
                <w:rPr>
                  <w:color w:val="333333"/>
                  <w:shd w:val="clear" w:color="auto" w:fill="FFFFFF"/>
                </w:rPr>
                <w:lastRenderedPageBreak/>
                <w:t>“Top 15 Evaluation Metrics for Machine Learning with Examples.” </w:t>
              </w:r>
              <w:r>
                <w:rPr>
                  <w:i/>
                  <w:iCs/>
                  <w:color w:val="333333"/>
                </w:rPr>
                <w:t>Machine Learning Plus</w:t>
              </w:r>
              <w:r>
                <w:rPr>
                  <w:color w:val="333333"/>
                  <w:shd w:val="clear" w:color="auto" w:fill="FFFFFF"/>
                </w:rPr>
                <w:t xml:space="preserve">, 18 Oct. 2018, </w:t>
              </w:r>
              <w:hyperlink r:id="rId50" w:history="1">
                <w:r w:rsidR="002933CA" w:rsidRPr="00F75D31">
                  <w:rPr>
                    <w:rStyle w:val="Hyperlink"/>
                    <w:shd w:val="clear" w:color="auto" w:fill="FFFFFF"/>
                  </w:rPr>
                  <w:t>https://www.machinelearningplus.com/machine-learning/evaluation-metrics-classification-models-r/</w:t>
                </w:r>
              </w:hyperlink>
              <w:r>
                <w:rPr>
                  <w:color w:val="333333"/>
                  <w:shd w:val="clear" w:color="auto" w:fill="FFFFFF"/>
                </w:rPr>
                <w:t>.</w:t>
              </w:r>
            </w:p>
            <w:p w:rsidR="002933CA" w:rsidRPr="00620ECB" w:rsidRDefault="002933CA" w:rsidP="00620ECB">
              <w:pPr>
                <w:pStyle w:val="ListParagraph"/>
                <w:numPr>
                  <w:ilvl w:val="0"/>
                  <w:numId w:val="22"/>
                </w:numPr>
              </w:pPr>
              <w:r>
                <w:rPr>
                  <w:color w:val="333333"/>
                  <w:shd w:val="clear" w:color="auto" w:fill="FFFFFF"/>
                </w:rPr>
                <w:t>“How to Perform a Logistic Regression in R.” </w:t>
              </w:r>
              <w:r>
                <w:rPr>
                  <w:i/>
                  <w:iCs/>
                  <w:color w:val="333333"/>
                </w:rPr>
                <w:t>R</w:t>
              </w:r>
              <w:r>
                <w:rPr>
                  <w:color w:val="333333"/>
                  <w:shd w:val="clear" w:color="auto" w:fill="FFFFFF"/>
                </w:rPr>
                <w:t>, 13 Sept. 2015, https://www.r-bloggers.com/how-to-perform-a-logistic-regression-in-r/.</w:t>
              </w:r>
            </w:p>
            <w:p w:rsidR="009B57C3" w:rsidRPr="00617B09" w:rsidRDefault="009B57C3" w:rsidP="009B57C3">
              <w:pPr>
                <w:pStyle w:val="ListParagraph"/>
              </w:pPr>
            </w:p>
            <w:p w:rsidR="00E81978" w:rsidRPr="00617B09" w:rsidRDefault="00775E68" w:rsidP="009B57C3">
              <w:pPr>
                <w:pStyle w:val="ListParagraph"/>
              </w:pPr>
            </w:p>
          </w:sdtContent>
        </w:sdt>
      </w:sdtContent>
    </w:sdt>
    <w:p w:rsidR="00CB43C6" w:rsidRDefault="00CB43C6">
      <w:pPr>
        <w:pStyle w:val="SectionTitle"/>
      </w:pPr>
    </w:p>
    <w:sectPr w:rsidR="00CB43C6">
      <w:headerReference w:type="default" r:id="rId51"/>
      <w:headerReference w:type="first" r:id="rId52"/>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75E68" w:rsidRDefault="00775E68">
      <w:pPr>
        <w:spacing w:line="240" w:lineRule="auto"/>
      </w:pPr>
      <w:r>
        <w:separator/>
      </w:r>
    </w:p>
    <w:p w:rsidR="00775E68" w:rsidRDefault="00775E68"/>
  </w:endnote>
  <w:endnote w:type="continuationSeparator" w:id="0">
    <w:p w:rsidR="00775E68" w:rsidRDefault="00775E68">
      <w:pPr>
        <w:spacing w:line="240" w:lineRule="auto"/>
      </w:pPr>
      <w:r>
        <w:continuationSeparator/>
      </w:r>
    </w:p>
    <w:p w:rsidR="00775E68" w:rsidRDefault="00775E6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75E68" w:rsidRDefault="00775E68">
      <w:pPr>
        <w:spacing w:line="240" w:lineRule="auto"/>
      </w:pPr>
      <w:r>
        <w:separator/>
      </w:r>
    </w:p>
    <w:p w:rsidR="00775E68" w:rsidRDefault="00775E68"/>
  </w:footnote>
  <w:footnote w:type="continuationSeparator" w:id="0">
    <w:p w:rsidR="00775E68" w:rsidRDefault="00775E68">
      <w:pPr>
        <w:spacing w:line="240" w:lineRule="auto"/>
      </w:pPr>
      <w:r>
        <w:continuationSeparator/>
      </w:r>
    </w:p>
    <w:p w:rsidR="00775E68" w:rsidRDefault="00775E6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04A5" w:rsidRDefault="00775E68">
    <w:pPr>
      <w:pStyle w:val="Header"/>
    </w:pPr>
    <w:sdt>
      <w:sdtPr>
        <w:rPr>
          <w:rStyle w:val="Strong"/>
        </w:rPr>
        <w:alias w:val="Running head"/>
        <w:tag w:val=""/>
        <w:id w:val="12739865"/>
        <w:placeholder>
          <w:docPart w:val="3E913141CF014BD8A98875E895EB568B"/>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C704A5">
          <w:rPr>
            <w:rStyle w:val="Strong"/>
          </w:rPr>
          <w:t xml:space="preserve">Intermediate analytics: week </w:t>
        </w:r>
        <w:r w:rsidR="00ED3DAA">
          <w:rPr>
            <w:rStyle w:val="Strong"/>
          </w:rPr>
          <w:t>4</w:t>
        </w:r>
        <w:r w:rsidR="00C704A5">
          <w:rPr>
            <w:rStyle w:val="Strong"/>
          </w:rPr>
          <w:t xml:space="preserve"> project</w:t>
        </w:r>
      </w:sdtContent>
    </w:sdt>
    <w:r w:rsidR="00C704A5">
      <w:rPr>
        <w:rStyle w:val="Strong"/>
      </w:rPr>
      <w:ptab w:relativeTo="margin" w:alignment="right" w:leader="none"/>
    </w:r>
    <w:r w:rsidR="00C704A5">
      <w:rPr>
        <w:rStyle w:val="Strong"/>
      </w:rPr>
      <w:fldChar w:fldCharType="begin"/>
    </w:r>
    <w:r w:rsidR="00C704A5">
      <w:rPr>
        <w:rStyle w:val="Strong"/>
      </w:rPr>
      <w:instrText xml:space="preserve"> PAGE   \* MERGEFORMAT </w:instrText>
    </w:r>
    <w:r w:rsidR="00C704A5">
      <w:rPr>
        <w:rStyle w:val="Strong"/>
      </w:rPr>
      <w:fldChar w:fldCharType="separate"/>
    </w:r>
    <w:r w:rsidR="00C704A5">
      <w:rPr>
        <w:rStyle w:val="Strong"/>
        <w:noProof/>
      </w:rPr>
      <w:t>8</w:t>
    </w:r>
    <w:r w:rsidR="00C704A5">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04A5" w:rsidRDefault="00C704A5">
    <w:pPr>
      <w:pStyle w:val="Header"/>
      <w:rPr>
        <w:rStyle w:val="Strong"/>
      </w:rPr>
    </w:pPr>
    <w:r>
      <w:t xml:space="preserve">Intermediate Analytics: Week </w:t>
    </w:r>
    <w:r w:rsidR="00ED3DAA">
      <w:t>4</w:t>
    </w:r>
    <w:r>
      <w:t xml:space="preserve"> Project</w:t>
    </w: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31A1C95"/>
    <w:multiLevelType w:val="multilevel"/>
    <w:tmpl w:val="4B0A1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94E1C3D"/>
    <w:multiLevelType w:val="hybridMultilevel"/>
    <w:tmpl w:val="D7B4BF48"/>
    <w:lvl w:ilvl="0" w:tplc="51BAD2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C210747"/>
    <w:multiLevelType w:val="hybridMultilevel"/>
    <w:tmpl w:val="68D8C446"/>
    <w:lvl w:ilvl="0" w:tplc="B484AA7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CE76FF4"/>
    <w:multiLevelType w:val="hybridMultilevel"/>
    <w:tmpl w:val="0A7818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4979DC"/>
    <w:multiLevelType w:val="hybridMultilevel"/>
    <w:tmpl w:val="DC7C157A"/>
    <w:lvl w:ilvl="0" w:tplc="B9EE97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A4D3826"/>
    <w:multiLevelType w:val="hybridMultilevel"/>
    <w:tmpl w:val="DC6A6172"/>
    <w:lvl w:ilvl="0" w:tplc="3C88907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5C433841"/>
    <w:multiLevelType w:val="hybridMultilevel"/>
    <w:tmpl w:val="2E0A8472"/>
    <w:lvl w:ilvl="0" w:tplc="CAEC3F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38E163E"/>
    <w:multiLevelType w:val="hybridMultilevel"/>
    <w:tmpl w:val="98883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5DF30E7"/>
    <w:multiLevelType w:val="hybridMultilevel"/>
    <w:tmpl w:val="5A7A4D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21"/>
  </w:num>
  <w:num w:numId="13">
    <w:abstractNumId w:val="17"/>
  </w:num>
  <w:num w:numId="14">
    <w:abstractNumId w:val="16"/>
  </w:num>
  <w:num w:numId="15">
    <w:abstractNumId w:val="20"/>
  </w:num>
  <w:num w:numId="16">
    <w:abstractNumId w:val="11"/>
  </w:num>
  <w:num w:numId="17">
    <w:abstractNumId w:val="22"/>
  </w:num>
  <w:num w:numId="18">
    <w:abstractNumId w:val="14"/>
  </w:num>
  <w:num w:numId="19">
    <w:abstractNumId w:val="12"/>
  </w:num>
  <w:num w:numId="20">
    <w:abstractNumId w:val="15"/>
  </w:num>
  <w:num w:numId="21">
    <w:abstractNumId w:val="18"/>
  </w:num>
  <w:num w:numId="22">
    <w:abstractNumId w:val="19"/>
  </w:num>
  <w:num w:numId="23">
    <w:abstractNumId w:val="10"/>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EE7"/>
    <w:rsid w:val="00000971"/>
    <w:rsid w:val="0000254D"/>
    <w:rsid w:val="0000730E"/>
    <w:rsid w:val="000156A5"/>
    <w:rsid w:val="00023B9F"/>
    <w:rsid w:val="00030149"/>
    <w:rsid w:val="00042192"/>
    <w:rsid w:val="0004232F"/>
    <w:rsid w:val="000436CD"/>
    <w:rsid w:val="000449EE"/>
    <w:rsid w:val="00057CF2"/>
    <w:rsid w:val="00061F42"/>
    <w:rsid w:val="00070157"/>
    <w:rsid w:val="00070900"/>
    <w:rsid w:val="00071637"/>
    <w:rsid w:val="00072667"/>
    <w:rsid w:val="0007275D"/>
    <w:rsid w:val="00073BEE"/>
    <w:rsid w:val="0008293F"/>
    <w:rsid w:val="00083BB1"/>
    <w:rsid w:val="00093A55"/>
    <w:rsid w:val="000A0ACF"/>
    <w:rsid w:val="000A1521"/>
    <w:rsid w:val="000A3760"/>
    <w:rsid w:val="000A60AB"/>
    <w:rsid w:val="000A617A"/>
    <w:rsid w:val="000B22B3"/>
    <w:rsid w:val="000B41DA"/>
    <w:rsid w:val="000B4FDD"/>
    <w:rsid w:val="000B78F3"/>
    <w:rsid w:val="000C3C4B"/>
    <w:rsid w:val="000C5E4B"/>
    <w:rsid w:val="000D3F41"/>
    <w:rsid w:val="000D3F56"/>
    <w:rsid w:val="000E12CC"/>
    <w:rsid w:val="000E28DB"/>
    <w:rsid w:val="000E6147"/>
    <w:rsid w:val="000E6F3C"/>
    <w:rsid w:val="000F04DA"/>
    <w:rsid w:val="000F5C8D"/>
    <w:rsid w:val="000F5E8C"/>
    <w:rsid w:val="0011555B"/>
    <w:rsid w:val="001224D9"/>
    <w:rsid w:val="00122D08"/>
    <w:rsid w:val="00123642"/>
    <w:rsid w:val="001350AF"/>
    <w:rsid w:val="0014105B"/>
    <w:rsid w:val="00141076"/>
    <w:rsid w:val="001411F8"/>
    <w:rsid w:val="00155B0E"/>
    <w:rsid w:val="00156DE3"/>
    <w:rsid w:val="001571A3"/>
    <w:rsid w:val="00173E8B"/>
    <w:rsid w:val="00186897"/>
    <w:rsid w:val="001901AF"/>
    <w:rsid w:val="00196F28"/>
    <w:rsid w:val="001A0632"/>
    <w:rsid w:val="001A1AEF"/>
    <w:rsid w:val="001A2054"/>
    <w:rsid w:val="001A4385"/>
    <w:rsid w:val="001A6CDE"/>
    <w:rsid w:val="001B040F"/>
    <w:rsid w:val="001B3CFC"/>
    <w:rsid w:val="001C0D33"/>
    <w:rsid w:val="001D43CF"/>
    <w:rsid w:val="001D7896"/>
    <w:rsid w:val="001E06EE"/>
    <w:rsid w:val="001E1AE5"/>
    <w:rsid w:val="001E37FB"/>
    <w:rsid w:val="001E6A83"/>
    <w:rsid w:val="001F2BEB"/>
    <w:rsid w:val="001F30B9"/>
    <w:rsid w:val="001F56FF"/>
    <w:rsid w:val="001F6A37"/>
    <w:rsid w:val="00202DFF"/>
    <w:rsid w:val="00204DA5"/>
    <w:rsid w:val="0020727A"/>
    <w:rsid w:val="002074D0"/>
    <w:rsid w:val="00211E32"/>
    <w:rsid w:val="00213434"/>
    <w:rsid w:val="002178D7"/>
    <w:rsid w:val="00234B31"/>
    <w:rsid w:val="00255AA2"/>
    <w:rsid w:val="00257E43"/>
    <w:rsid w:val="002613BA"/>
    <w:rsid w:val="00263777"/>
    <w:rsid w:val="00267232"/>
    <w:rsid w:val="00274B75"/>
    <w:rsid w:val="00277919"/>
    <w:rsid w:val="0028363C"/>
    <w:rsid w:val="002933CA"/>
    <w:rsid w:val="002954F0"/>
    <w:rsid w:val="002A1E25"/>
    <w:rsid w:val="002A5A89"/>
    <w:rsid w:val="002A5B25"/>
    <w:rsid w:val="002A77E8"/>
    <w:rsid w:val="002B5D2F"/>
    <w:rsid w:val="002B5D58"/>
    <w:rsid w:val="002C5710"/>
    <w:rsid w:val="002C7320"/>
    <w:rsid w:val="002E0A30"/>
    <w:rsid w:val="002E7976"/>
    <w:rsid w:val="002F4212"/>
    <w:rsid w:val="002F51CB"/>
    <w:rsid w:val="0030102A"/>
    <w:rsid w:val="0030135A"/>
    <w:rsid w:val="00302756"/>
    <w:rsid w:val="00305E6F"/>
    <w:rsid w:val="00306C35"/>
    <w:rsid w:val="00312B4A"/>
    <w:rsid w:val="0031719A"/>
    <w:rsid w:val="00320A2E"/>
    <w:rsid w:val="00323C29"/>
    <w:rsid w:val="003416C1"/>
    <w:rsid w:val="00343792"/>
    <w:rsid w:val="0034517F"/>
    <w:rsid w:val="0035300D"/>
    <w:rsid w:val="00355DCA"/>
    <w:rsid w:val="003566E9"/>
    <w:rsid w:val="00356A1B"/>
    <w:rsid w:val="00362B5E"/>
    <w:rsid w:val="00371756"/>
    <w:rsid w:val="00371B56"/>
    <w:rsid w:val="00374518"/>
    <w:rsid w:val="00376608"/>
    <w:rsid w:val="0037732E"/>
    <w:rsid w:val="003804F3"/>
    <w:rsid w:val="00381837"/>
    <w:rsid w:val="00382CBB"/>
    <w:rsid w:val="00384E7E"/>
    <w:rsid w:val="00396B3A"/>
    <w:rsid w:val="003A0F95"/>
    <w:rsid w:val="003A45F0"/>
    <w:rsid w:val="003A7B93"/>
    <w:rsid w:val="003C0DF7"/>
    <w:rsid w:val="003C369A"/>
    <w:rsid w:val="003C42C3"/>
    <w:rsid w:val="003C6509"/>
    <w:rsid w:val="003D1443"/>
    <w:rsid w:val="003D566E"/>
    <w:rsid w:val="003F549F"/>
    <w:rsid w:val="0040119A"/>
    <w:rsid w:val="00407BCD"/>
    <w:rsid w:val="00407C18"/>
    <w:rsid w:val="00407D8C"/>
    <w:rsid w:val="00411491"/>
    <w:rsid w:val="00413C6B"/>
    <w:rsid w:val="00416A51"/>
    <w:rsid w:val="00416BE6"/>
    <w:rsid w:val="0041714E"/>
    <w:rsid w:val="004171C7"/>
    <w:rsid w:val="00422A97"/>
    <w:rsid w:val="00430585"/>
    <w:rsid w:val="004321D1"/>
    <w:rsid w:val="004438C2"/>
    <w:rsid w:val="004473EC"/>
    <w:rsid w:val="004478EC"/>
    <w:rsid w:val="004528E7"/>
    <w:rsid w:val="00453C1A"/>
    <w:rsid w:val="00456989"/>
    <w:rsid w:val="00457D0E"/>
    <w:rsid w:val="0046013B"/>
    <w:rsid w:val="00463978"/>
    <w:rsid w:val="00473CF3"/>
    <w:rsid w:val="004751A2"/>
    <w:rsid w:val="00482BE5"/>
    <w:rsid w:val="00482CEB"/>
    <w:rsid w:val="00487296"/>
    <w:rsid w:val="0049305B"/>
    <w:rsid w:val="0049725B"/>
    <w:rsid w:val="004A3907"/>
    <w:rsid w:val="004A490C"/>
    <w:rsid w:val="004A4C7C"/>
    <w:rsid w:val="004A5122"/>
    <w:rsid w:val="004B7C16"/>
    <w:rsid w:val="004C4057"/>
    <w:rsid w:val="004C67D7"/>
    <w:rsid w:val="004D113F"/>
    <w:rsid w:val="004D1E3D"/>
    <w:rsid w:val="004D2292"/>
    <w:rsid w:val="004E34A2"/>
    <w:rsid w:val="004E4FB8"/>
    <w:rsid w:val="004E67E9"/>
    <w:rsid w:val="004F7E51"/>
    <w:rsid w:val="00500E88"/>
    <w:rsid w:val="0051039E"/>
    <w:rsid w:val="00512374"/>
    <w:rsid w:val="00513212"/>
    <w:rsid w:val="00521014"/>
    <w:rsid w:val="005417D8"/>
    <w:rsid w:val="00547440"/>
    <w:rsid w:val="0055197D"/>
    <w:rsid w:val="00551A02"/>
    <w:rsid w:val="005520A0"/>
    <w:rsid w:val="005534FA"/>
    <w:rsid w:val="00554844"/>
    <w:rsid w:val="00554AEA"/>
    <w:rsid w:val="00566D59"/>
    <w:rsid w:val="005739CD"/>
    <w:rsid w:val="0058526D"/>
    <w:rsid w:val="00594E44"/>
    <w:rsid w:val="00596869"/>
    <w:rsid w:val="005A3BFA"/>
    <w:rsid w:val="005A5ACB"/>
    <w:rsid w:val="005A67A8"/>
    <w:rsid w:val="005B1043"/>
    <w:rsid w:val="005B1251"/>
    <w:rsid w:val="005B2DED"/>
    <w:rsid w:val="005C0311"/>
    <w:rsid w:val="005C2F3A"/>
    <w:rsid w:val="005C44F4"/>
    <w:rsid w:val="005D0B13"/>
    <w:rsid w:val="005D0BFB"/>
    <w:rsid w:val="005D0E65"/>
    <w:rsid w:val="005D3A03"/>
    <w:rsid w:val="005E0B9A"/>
    <w:rsid w:val="005E0D25"/>
    <w:rsid w:val="005E2C04"/>
    <w:rsid w:val="005E4127"/>
    <w:rsid w:val="005E4B99"/>
    <w:rsid w:val="005E65E7"/>
    <w:rsid w:val="005F2F4B"/>
    <w:rsid w:val="005F710A"/>
    <w:rsid w:val="00612E0C"/>
    <w:rsid w:val="0061324C"/>
    <w:rsid w:val="00614389"/>
    <w:rsid w:val="00616532"/>
    <w:rsid w:val="00617B09"/>
    <w:rsid w:val="006209C4"/>
    <w:rsid w:val="00620ECB"/>
    <w:rsid w:val="00621B0C"/>
    <w:rsid w:val="0062341F"/>
    <w:rsid w:val="00624015"/>
    <w:rsid w:val="006243CF"/>
    <w:rsid w:val="00627C3B"/>
    <w:rsid w:val="00630715"/>
    <w:rsid w:val="00631F5E"/>
    <w:rsid w:val="00632957"/>
    <w:rsid w:val="00640BCA"/>
    <w:rsid w:val="0064224E"/>
    <w:rsid w:val="00654A19"/>
    <w:rsid w:val="00655D2A"/>
    <w:rsid w:val="00661112"/>
    <w:rsid w:val="006612B6"/>
    <w:rsid w:val="00661380"/>
    <w:rsid w:val="00661767"/>
    <w:rsid w:val="00671427"/>
    <w:rsid w:val="0067511F"/>
    <w:rsid w:val="006767C3"/>
    <w:rsid w:val="0068456E"/>
    <w:rsid w:val="00687242"/>
    <w:rsid w:val="0069661A"/>
    <w:rsid w:val="006B53F5"/>
    <w:rsid w:val="006C61E7"/>
    <w:rsid w:val="006C67D4"/>
    <w:rsid w:val="006C7FB0"/>
    <w:rsid w:val="006D6899"/>
    <w:rsid w:val="006D6F74"/>
    <w:rsid w:val="006E22CF"/>
    <w:rsid w:val="006E3E18"/>
    <w:rsid w:val="006E57D5"/>
    <w:rsid w:val="006F0DAF"/>
    <w:rsid w:val="006F3FC5"/>
    <w:rsid w:val="007027F5"/>
    <w:rsid w:val="00710AE4"/>
    <w:rsid w:val="00710B94"/>
    <w:rsid w:val="00712D08"/>
    <w:rsid w:val="00713B47"/>
    <w:rsid w:val="00713D9B"/>
    <w:rsid w:val="00721100"/>
    <w:rsid w:val="007245C4"/>
    <w:rsid w:val="007276BB"/>
    <w:rsid w:val="00727EE7"/>
    <w:rsid w:val="0073083D"/>
    <w:rsid w:val="007365E5"/>
    <w:rsid w:val="0074483A"/>
    <w:rsid w:val="007545DA"/>
    <w:rsid w:val="007603E7"/>
    <w:rsid w:val="00762E40"/>
    <w:rsid w:val="007636D3"/>
    <w:rsid w:val="00766D3A"/>
    <w:rsid w:val="00770E28"/>
    <w:rsid w:val="00772361"/>
    <w:rsid w:val="00775E68"/>
    <w:rsid w:val="00777A74"/>
    <w:rsid w:val="00784335"/>
    <w:rsid w:val="0079050F"/>
    <w:rsid w:val="0079118C"/>
    <w:rsid w:val="00792C3D"/>
    <w:rsid w:val="00794A87"/>
    <w:rsid w:val="00794DF7"/>
    <w:rsid w:val="007A27E8"/>
    <w:rsid w:val="007A3D1F"/>
    <w:rsid w:val="007A42D1"/>
    <w:rsid w:val="007B545A"/>
    <w:rsid w:val="007C2982"/>
    <w:rsid w:val="007C3308"/>
    <w:rsid w:val="007C6B66"/>
    <w:rsid w:val="007D2373"/>
    <w:rsid w:val="007D6317"/>
    <w:rsid w:val="007E4F82"/>
    <w:rsid w:val="007F048B"/>
    <w:rsid w:val="007F0520"/>
    <w:rsid w:val="007F6C93"/>
    <w:rsid w:val="008002C0"/>
    <w:rsid w:val="0080061E"/>
    <w:rsid w:val="00804EDE"/>
    <w:rsid w:val="00816C6D"/>
    <w:rsid w:val="00826E2E"/>
    <w:rsid w:val="0082706B"/>
    <w:rsid w:val="008302EE"/>
    <w:rsid w:val="008416E3"/>
    <w:rsid w:val="00842C6F"/>
    <w:rsid w:val="008658AB"/>
    <w:rsid w:val="00866740"/>
    <w:rsid w:val="00867FEB"/>
    <w:rsid w:val="008708A1"/>
    <w:rsid w:val="00877D26"/>
    <w:rsid w:val="00896639"/>
    <w:rsid w:val="008B70D6"/>
    <w:rsid w:val="008C5323"/>
    <w:rsid w:val="008D0732"/>
    <w:rsid w:val="008D48FF"/>
    <w:rsid w:val="008E0015"/>
    <w:rsid w:val="008E1592"/>
    <w:rsid w:val="008E68A3"/>
    <w:rsid w:val="008F096E"/>
    <w:rsid w:val="008F4A9D"/>
    <w:rsid w:val="008F6838"/>
    <w:rsid w:val="008F7022"/>
    <w:rsid w:val="009010B5"/>
    <w:rsid w:val="00914F30"/>
    <w:rsid w:val="00916E6D"/>
    <w:rsid w:val="00922337"/>
    <w:rsid w:val="00922C4A"/>
    <w:rsid w:val="0092700F"/>
    <w:rsid w:val="009307FB"/>
    <w:rsid w:val="00935588"/>
    <w:rsid w:val="00936E4C"/>
    <w:rsid w:val="00940590"/>
    <w:rsid w:val="009423F2"/>
    <w:rsid w:val="009447C6"/>
    <w:rsid w:val="00950D57"/>
    <w:rsid w:val="009519FA"/>
    <w:rsid w:val="00952867"/>
    <w:rsid w:val="009539F9"/>
    <w:rsid w:val="00953A3D"/>
    <w:rsid w:val="00966599"/>
    <w:rsid w:val="00972B75"/>
    <w:rsid w:val="00976B4F"/>
    <w:rsid w:val="00977F99"/>
    <w:rsid w:val="0098037D"/>
    <w:rsid w:val="009838AB"/>
    <w:rsid w:val="00986E2B"/>
    <w:rsid w:val="00994D79"/>
    <w:rsid w:val="009A68F4"/>
    <w:rsid w:val="009A6A3B"/>
    <w:rsid w:val="009A6C21"/>
    <w:rsid w:val="009A7809"/>
    <w:rsid w:val="009B2B3B"/>
    <w:rsid w:val="009B57C3"/>
    <w:rsid w:val="009C1160"/>
    <w:rsid w:val="009C5752"/>
    <w:rsid w:val="009D0463"/>
    <w:rsid w:val="009D0909"/>
    <w:rsid w:val="009D204A"/>
    <w:rsid w:val="009D68D3"/>
    <w:rsid w:val="009E5ADA"/>
    <w:rsid w:val="009F0247"/>
    <w:rsid w:val="009F4F90"/>
    <w:rsid w:val="00A04A86"/>
    <w:rsid w:val="00A067CD"/>
    <w:rsid w:val="00A06EF2"/>
    <w:rsid w:val="00A14C58"/>
    <w:rsid w:val="00A17389"/>
    <w:rsid w:val="00A25D63"/>
    <w:rsid w:val="00A32948"/>
    <w:rsid w:val="00A33AAE"/>
    <w:rsid w:val="00A356D9"/>
    <w:rsid w:val="00A36B8C"/>
    <w:rsid w:val="00A4204D"/>
    <w:rsid w:val="00A425E1"/>
    <w:rsid w:val="00A541AE"/>
    <w:rsid w:val="00A6084A"/>
    <w:rsid w:val="00A66AF4"/>
    <w:rsid w:val="00A724C2"/>
    <w:rsid w:val="00A80784"/>
    <w:rsid w:val="00A8188A"/>
    <w:rsid w:val="00A84FA5"/>
    <w:rsid w:val="00A9346E"/>
    <w:rsid w:val="00A93894"/>
    <w:rsid w:val="00A9774A"/>
    <w:rsid w:val="00AB45ED"/>
    <w:rsid w:val="00AB4A92"/>
    <w:rsid w:val="00AB5BDC"/>
    <w:rsid w:val="00AC16D5"/>
    <w:rsid w:val="00AC4145"/>
    <w:rsid w:val="00AC4C8E"/>
    <w:rsid w:val="00AC67D1"/>
    <w:rsid w:val="00AD30EC"/>
    <w:rsid w:val="00AD3672"/>
    <w:rsid w:val="00AD4D8C"/>
    <w:rsid w:val="00AE21F2"/>
    <w:rsid w:val="00AE337F"/>
    <w:rsid w:val="00AE3ACA"/>
    <w:rsid w:val="00AE4AA7"/>
    <w:rsid w:val="00AE4E79"/>
    <w:rsid w:val="00AE7023"/>
    <w:rsid w:val="00AF0DB8"/>
    <w:rsid w:val="00AF42FF"/>
    <w:rsid w:val="00AF76D4"/>
    <w:rsid w:val="00B01D44"/>
    <w:rsid w:val="00B06131"/>
    <w:rsid w:val="00B079B7"/>
    <w:rsid w:val="00B13213"/>
    <w:rsid w:val="00B17D7F"/>
    <w:rsid w:val="00B26A5C"/>
    <w:rsid w:val="00B318C9"/>
    <w:rsid w:val="00B4777F"/>
    <w:rsid w:val="00B501E0"/>
    <w:rsid w:val="00B50BE3"/>
    <w:rsid w:val="00B524BD"/>
    <w:rsid w:val="00B60BA8"/>
    <w:rsid w:val="00B6512C"/>
    <w:rsid w:val="00B65F5B"/>
    <w:rsid w:val="00B747F0"/>
    <w:rsid w:val="00B7650F"/>
    <w:rsid w:val="00B7696D"/>
    <w:rsid w:val="00B81489"/>
    <w:rsid w:val="00B823AA"/>
    <w:rsid w:val="00B86DD7"/>
    <w:rsid w:val="00B95230"/>
    <w:rsid w:val="00B9734B"/>
    <w:rsid w:val="00BA06D3"/>
    <w:rsid w:val="00BA13D7"/>
    <w:rsid w:val="00BA45DB"/>
    <w:rsid w:val="00BB2CEA"/>
    <w:rsid w:val="00BB6C6B"/>
    <w:rsid w:val="00BB76DC"/>
    <w:rsid w:val="00BC11B4"/>
    <w:rsid w:val="00BC6092"/>
    <w:rsid w:val="00BD0CDC"/>
    <w:rsid w:val="00BD21EA"/>
    <w:rsid w:val="00BE00DC"/>
    <w:rsid w:val="00BE2133"/>
    <w:rsid w:val="00BE2FB6"/>
    <w:rsid w:val="00BE46A6"/>
    <w:rsid w:val="00BF4184"/>
    <w:rsid w:val="00C022EB"/>
    <w:rsid w:val="00C0601E"/>
    <w:rsid w:val="00C1399B"/>
    <w:rsid w:val="00C2075F"/>
    <w:rsid w:val="00C24741"/>
    <w:rsid w:val="00C258FA"/>
    <w:rsid w:val="00C26A56"/>
    <w:rsid w:val="00C30DBA"/>
    <w:rsid w:val="00C31D30"/>
    <w:rsid w:val="00C37C7C"/>
    <w:rsid w:val="00C41673"/>
    <w:rsid w:val="00C441A9"/>
    <w:rsid w:val="00C44B5B"/>
    <w:rsid w:val="00C612BC"/>
    <w:rsid w:val="00C67262"/>
    <w:rsid w:val="00C704A5"/>
    <w:rsid w:val="00C73976"/>
    <w:rsid w:val="00C74B42"/>
    <w:rsid w:val="00C751A9"/>
    <w:rsid w:val="00C80792"/>
    <w:rsid w:val="00C8645D"/>
    <w:rsid w:val="00C8653B"/>
    <w:rsid w:val="00C90839"/>
    <w:rsid w:val="00C947A3"/>
    <w:rsid w:val="00C9692C"/>
    <w:rsid w:val="00CA029A"/>
    <w:rsid w:val="00CA5D22"/>
    <w:rsid w:val="00CA6490"/>
    <w:rsid w:val="00CB1388"/>
    <w:rsid w:val="00CB2893"/>
    <w:rsid w:val="00CB29F9"/>
    <w:rsid w:val="00CB43C6"/>
    <w:rsid w:val="00CB7814"/>
    <w:rsid w:val="00CC0D84"/>
    <w:rsid w:val="00CC230C"/>
    <w:rsid w:val="00CC2E0E"/>
    <w:rsid w:val="00CC4428"/>
    <w:rsid w:val="00CD421C"/>
    <w:rsid w:val="00CD6E39"/>
    <w:rsid w:val="00CE0E65"/>
    <w:rsid w:val="00CE163E"/>
    <w:rsid w:val="00CE5843"/>
    <w:rsid w:val="00CE5869"/>
    <w:rsid w:val="00CF3A7A"/>
    <w:rsid w:val="00CF4DE3"/>
    <w:rsid w:val="00CF6C1C"/>
    <w:rsid w:val="00CF6D8C"/>
    <w:rsid w:val="00CF6E91"/>
    <w:rsid w:val="00CF7485"/>
    <w:rsid w:val="00D003C0"/>
    <w:rsid w:val="00D16A07"/>
    <w:rsid w:val="00D1768A"/>
    <w:rsid w:val="00D20F76"/>
    <w:rsid w:val="00D2236D"/>
    <w:rsid w:val="00D412E7"/>
    <w:rsid w:val="00D4216D"/>
    <w:rsid w:val="00D4511E"/>
    <w:rsid w:val="00D45FF9"/>
    <w:rsid w:val="00D63400"/>
    <w:rsid w:val="00D735C6"/>
    <w:rsid w:val="00D77C1E"/>
    <w:rsid w:val="00D80FFC"/>
    <w:rsid w:val="00D838D9"/>
    <w:rsid w:val="00D85300"/>
    <w:rsid w:val="00D85B68"/>
    <w:rsid w:val="00D876DA"/>
    <w:rsid w:val="00D90095"/>
    <w:rsid w:val="00D97826"/>
    <w:rsid w:val="00DA3A2E"/>
    <w:rsid w:val="00DB2381"/>
    <w:rsid w:val="00DB67B9"/>
    <w:rsid w:val="00DC70DF"/>
    <w:rsid w:val="00DD38AA"/>
    <w:rsid w:val="00DD469D"/>
    <w:rsid w:val="00DD5825"/>
    <w:rsid w:val="00DE0E4B"/>
    <w:rsid w:val="00DE4466"/>
    <w:rsid w:val="00E06D79"/>
    <w:rsid w:val="00E159CB"/>
    <w:rsid w:val="00E2407C"/>
    <w:rsid w:val="00E24481"/>
    <w:rsid w:val="00E3086E"/>
    <w:rsid w:val="00E3404C"/>
    <w:rsid w:val="00E3693E"/>
    <w:rsid w:val="00E40D0F"/>
    <w:rsid w:val="00E42778"/>
    <w:rsid w:val="00E475A6"/>
    <w:rsid w:val="00E47C9F"/>
    <w:rsid w:val="00E5103D"/>
    <w:rsid w:val="00E527E1"/>
    <w:rsid w:val="00E55136"/>
    <w:rsid w:val="00E55A42"/>
    <w:rsid w:val="00E56385"/>
    <w:rsid w:val="00E6004D"/>
    <w:rsid w:val="00E66F3A"/>
    <w:rsid w:val="00E7371A"/>
    <w:rsid w:val="00E7428C"/>
    <w:rsid w:val="00E764E7"/>
    <w:rsid w:val="00E81978"/>
    <w:rsid w:val="00E8493C"/>
    <w:rsid w:val="00E92184"/>
    <w:rsid w:val="00EA14FA"/>
    <w:rsid w:val="00EC08C0"/>
    <w:rsid w:val="00EC0A0C"/>
    <w:rsid w:val="00EC2A05"/>
    <w:rsid w:val="00EC40D1"/>
    <w:rsid w:val="00EC428A"/>
    <w:rsid w:val="00EC6C9E"/>
    <w:rsid w:val="00ED2141"/>
    <w:rsid w:val="00ED3DAA"/>
    <w:rsid w:val="00ED4FD2"/>
    <w:rsid w:val="00ED6479"/>
    <w:rsid w:val="00EE682A"/>
    <w:rsid w:val="00EF2CD0"/>
    <w:rsid w:val="00EF53E9"/>
    <w:rsid w:val="00EF6DBA"/>
    <w:rsid w:val="00F05C78"/>
    <w:rsid w:val="00F1084B"/>
    <w:rsid w:val="00F116C4"/>
    <w:rsid w:val="00F15DB3"/>
    <w:rsid w:val="00F21625"/>
    <w:rsid w:val="00F23F77"/>
    <w:rsid w:val="00F308EF"/>
    <w:rsid w:val="00F340EE"/>
    <w:rsid w:val="00F379B7"/>
    <w:rsid w:val="00F412EC"/>
    <w:rsid w:val="00F525FA"/>
    <w:rsid w:val="00F54FC8"/>
    <w:rsid w:val="00F6238A"/>
    <w:rsid w:val="00F65B44"/>
    <w:rsid w:val="00F724A0"/>
    <w:rsid w:val="00F728BD"/>
    <w:rsid w:val="00FD7B72"/>
    <w:rsid w:val="00FE345A"/>
    <w:rsid w:val="00FE584D"/>
    <w:rsid w:val="00FE6741"/>
    <w:rsid w:val="00FE7A54"/>
    <w:rsid w:val="00FF2002"/>
    <w:rsid w:val="00FF3712"/>
    <w:rsid w:val="00FF5F95"/>
    <w:rsid w:val="00FF61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4EA40B"/>
  <w15:chartTrackingRefBased/>
  <w15:docId w15:val="{8D8965F0-4946-4AFC-8F1C-2E8F8754D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9"/>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styleId="Hyperlink">
    <w:name w:val="Hyperlink"/>
    <w:basedOn w:val="DefaultParagraphFont"/>
    <w:uiPriority w:val="99"/>
    <w:unhideWhenUsed/>
    <w:rsid w:val="0051039E"/>
    <w:rPr>
      <w:color w:val="5F5F5F" w:themeColor="hyperlink"/>
      <w:u w:val="single"/>
    </w:rPr>
  </w:style>
  <w:style w:type="character" w:styleId="UnresolvedMention">
    <w:name w:val="Unresolved Mention"/>
    <w:basedOn w:val="DefaultParagraphFont"/>
    <w:uiPriority w:val="99"/>
    <w:semiHidden/>
    <w:unhideWhenUsed/>
    <w:rsid w:val="0051039E"/>
    <w:rPr>
      <w:color w:val="605E5C"/>
      <w:shd w:val="clear" w:color="auto" w:fill="E1DFDD"/>
    </w:rPr>
  </w:style>
  <w:style w:type="character" w:customStyle="1" w:styleId="mi">
    <w:name w:val="mi"/>
    <w:basedOn w:val="DefaultParagraphFont"/>
    <w:rsid w:val="006C61E7"/>
  </w:style>
  <w:style w:type="character" w:customStyle="1" w:styleId="mo">
    <w:name w:val="mo"/>
    <w:basedOn w:val="DefaultParagraphFont"/>
    <w:rsid w:val="006C61E7"/>
  </w:style>
  <w:style w:type="character" w:customStyle="1" w:styleId="mn">
    <w:name w:val="mn"/>
    <w:basedOn w:val="DefaultParagraphFont"/>
    <w:rsid w:val="006C61E7"/>
  </w:style>
  <w:style w:type="character" w:customStyle="1" w:styleId="mjxassistivemathml">
    <w:name w:val="mjx_assistive_mathml"/>
    <w:basedOn w:val="DefaultParagraphFont"/>
    <w:rsid w:val="006C61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17986111">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52347517">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2329551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 w:id="2127233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hyperlink" Target="https://stats.idre.ucla.edu/other/mult-pkg/faq/general/faq-how-do-i-interpret-odds-ratios-in-logistic-regression/" TargetMode="External"/><Relationship Id="rId50" Type="http://schemas.openxmlformats.org/officeDocument/2006/relationships/hyperlink" Target="https://www.machinelearningplus.com/machine-learning/evaluation-metrics-classification-models-r/" TargetMode="External"/><Relationship Id="rId55"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hyperlink" Target="https://www.kaggle.com/shuyangli94/food-com-recipes-and-user-interactions" TargetMode="External"/><Relationship Id="rId8" Type="http://schemas.openxmlformats.org/officeDocument/2006/relationships/endnotes" Target="endnotes.xml"/><Relationship Id="rId51" Type="http://schemas.openxmlformats.org/officeDocument/2006/relationships/header" Target="header1.xm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hyperlink" Target="http://r-statistics.co/Logistic-Regression-With-R.html" TargetMode="External"/><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hyperlink" Target="https://www.machinelearningplus.com/machine-learning/logistic-regression-tutorial-examples-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arm\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5CA43A64E95494097ADB232D46E532B"/>
        <w:category>
          <w:name w:val="General"/>
          <w:gallery w:val="placeholder"/>
        </w:category>
        <w:types>
          <w:type w:val="bbPlcHdr"/>
        </w:types>
        <w:behaviors>
          <w:behavior w:val="content"/>
        </w:behaviors>
        <w:guid w:val="{FD138D2B-E1EA-4CE6-8433-A5E31C3E13E9}"/>
      </w:docPartPr>
      <w:docPartBody>
        <w:p w:rsidR="00B24621" w:rsidRDefault="003E008A">
          <w:pPr>
            <w:pStyle w:val="65CA43A64E95494097ADB232D46E532B"/>
          </w:pPr>
          <w:r>
            <w:t>[Title Here, up to 12 Words, on One to Two Lines]</w:t>
          </w:r>
        </w:p>
      </w:docPartBody>
    </w:docPart>
    <w:docPart>
      <w:docPartPr>
        <w:name w:val="3E913141CF014BD8A98875E895EB568B"/>
        <w:category>
          <w:name w:val="General"/>
          <w:gallery w:val="placeholder"/>
        </w:category>
        <w:types>
          <w:type w:val="bbPlcHdr"/>
        </w:types>
        <w:behaviors>
          <w:behavior w:val="content"/>
        </w:behaviors>
        <w:guid w:val="{55B20434-516F-48DD-830D-F4FA9708BFA4}"/>
      </w:docPartPr>
      <w:docPartBody>
        <w:p w:rsidR="00B24621" w:rsidRDefault="003E008A">
          <w:pPr>
            <w:pStyle w:val="3E913141CF014BD8A98875E895EB568B"/>
          </w:pPr>
          <w:r w:rsidRPr="005D3A03">
            <w:t>Figures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08A"/>
    <w:rsid w:val="00287080"/>
    <w:rsid w:val="002E084A"/>
    <w:rsid w:val="003E008A"/>
    <w:rsid w:val="004220BD"/>
    <w:rsid w:val="00792291"/>
    <w:rsid w:val="00B24621"/>
    <w:rsid w:val="00BA07F0"/>
    <w:rsid w:val="00CA62B9"/>
    <w:rsid w:val="00D50BE6"/>
    <w:rsid w:val="00D904E2"/>
    <w:rsid w:val="00E5429F"/>
    <w:rsid w:val="00F034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5CA43A64E95494097ADB232D46E532B">
    <w:name w:val="65CA43A64E95494097ADB232D46E532B"/>
  </w:style>
  <w:style w:type="paragraph" w:customStyle="1" w:styleId="F946DECB2ED44DC3A3F0DA470560B8BB">
    <w:name w:val="F946DECB2ED44DC3A3F0DA470560B8BB"/>
  </w:style>
  <w:style w:type="paragraph" w:customStyle="1" w:styleId="84EF80D71ADF47B794B8D69F63E486AF">
    <w:name w:val="84EF80D71ADF47B794B8D69F63E486AF"/>
  </w:style>
  <w:style w:type="paragraph" w:customStyle="1" w:styleId="12E9E39C3E15407893BD9E888383688A">
    <w:name w:val="12E9E39C3E15407893BD9E888383688A"/>
  </w:style>
  <w:style w:type="paragraph" w:customStyle="1" w:styleId="90F453E7027F4E0FAA72D07994340BB7">
    <w:name w:val="90F453E7027F4E0FAA72D07994340BB7"/>
  </w:style>
  <w:style w:type="paragraph" w:customStyle="1" w:styleId="08A9B07C362E4021B9EA865207ABCEEF">
    <w:name w:val="08A9B07C362E4021B9EA865207ABCEEF"/>
  </w:style>
  <w:style w:type="character" w:styleId="Emphasis">
    <w:name w:val="Emphasis"/>
    <w:basedOn w:val="DefaultParagraphFont"/>
    <w:uiPriority w:val="4"/>
    <w:unhideWhenUsed/>
    <w:qFormat/>
    <w:rPr>
      <w:i/>
      <w:iCs/>
    </w:rPr>
  </w:style>
  <w:style w:type="paragraph" w:customStyle="1" w:styleId="C6E28929317C4437A741FA80B92A2443">
    <w:name w:val="C6E28929317C4437A741FA80B92A2443"/>
  </w:style>
  <w:style w:type="paragraph" w:customStyle="1" w:styleId="294F0E7A4C874E21975B3E687EB2C9CD">
    <w:name w:val="294F0E7A4C874E21975B3E687EB2C9CD"/>
  </w:style>
  <w:style w:type="paragraph" w:customStyle="1" w:styleId="A530EF2EE93B4E399A549FA7155B541D">
    <w:name w:val="A530EF2EE93B4E399A549FA7155B541D"/>
  </w:style>
  <w:style w:type="paragraph" w:customStyle="1" w:styleId="8268A93329354C04AB75977C3D7F1A94">
    <w:name w:val="8268A93329354C04AB75977C3D7F1A94"/>
  </w:style>
  <w:style w:type="paragraph" w:customStyle="1" w:styleId="3E6FA2BC9A574FEA803894769DAF3C57">
    <w:name w:val="3E6FA2BC9A574FEA803894769DAF3C57"/>
  </w:style>
  <w:style w:type="paragraph" w:customStyle="1" w:styleId="8368DE00B4F54026947BA1B9EE0D026E">
    <w:name w:val="8368DE00B4F54026947BA1B9EE0D026E"/>
  </w:style>
  <w:style w:type="paragraph" w:customStyle="1" w:styleId="F5C0E0631A3644C0942D480401DFF3E7">
    <w:name w:val="F5C0E0631A3644C0942D480401DFF3E7"/>
  </w:style>
  <w:style w:type="paragraph" w:customStyle="1" w:styleId="4F48B0298D2C467FAE8C569D1A40371F">
    <w:name w:val="4F48B0298D2C467FAE8C569D1A40371F"/>
  </w:style>
  <w:style w:type="paragraph" w:customStyle="1" w:styleId="6FF5E3EC813344D8827D792560E5B5EC">
    <w:name w:val="6FF5E3EC813344D8827D792560E5B5EC"/>
  </w:style>
  <w:style w:type="paragraph" w:customStyle="1" w:styleId="A6794362BA2B480BB1EEE276F5106D11">
    <w:name w:val="A6794362BA2B480BB1EEE276F5106D11"/>
  </w:style>
  <w:style w:type="paragraph" w:customStyle="1" w:styleId="D6D6D713183F4149A80C0BE7E1372CDB">
    <w:name w:val="D6D6D713183F4149A80C0BE7E1372CDB"/>
  </w:style>
  <w:style w:type="paragraph" w:customStyle="1" w:styleId="EF8332F1D6FB431CB722D6D54A773A07">
    <w:name w:val="EF8332F1D6FB431CB722D6D54A773A07"/>
  </w:style>
  <w:style w:type="paragraph" w:customStyle="1" w:styleId="DF6CCD0B024F4FD29C13D95CFF30841C">
    <w:name w:val="DF6CCD0B024F4FD29C13D95CFF30841C"/>
  </w:style>
  <w:style w:type="paragraph" w:customStyle="1" w:styleId="59EA0739848A4C779590D61AF992718C">
    <w:name w:val="59EA0739848A4C779590D61AF992718C"/>
  </w:style>
  <w:style w:type="paragraph" w:customStyle="1" w:styleId="55B673D3FBC6468F9C2215C605976E4D">
    <w:name w:val="55B673D3FBC6468F9C2215C605976E4D"/>
  </w:style>
  <w:style w:type="paragraph" w:customStyle="1" w:styleId="93FD09A75607462E80AC5C2DB7543E8A">
    <w:name w:val="93FD09A75607462E80AC5C2DB7543E8A"/>
  </w:style>
  <w:style w:type="paragraph" w:customStyle="1" w:styleId="7CD37544A52D49F5B63EBD645D85B4CE">
    <w:name w:val="7CD37544A52D49F5B63EBD645D85B4CE"/>
  </w:style>
  <w:style w:type="paragraph" w:customStyle="1" w:styleId="2A4B34A1161B40ABA2E78CFA4FDE367D">
    <w:name w:val="2A4B34A1161B40ABA2E78CFA4FDE367D"/>
  </w:style>
  <w:style w:type="paragraph" w:customStyle="1" w:styleId="2705DEFE3DEC4FCEA5C3C61127DB6DA4">
    <w:name w:val="2705DEFE3DEC4FCEA5C3C61127DB6DA4"/>
  </w:style>
  <w:style w:type="paragraph" w:customStyle="1" w:styleId="D6E90A787E9D4110BF392BA1825FAF02">
    <w:name w:val="D6E90A787E9D4110BF392BA1825FAF02"/>
  </w:style>
  <w:style w:type="paragraph" w:customStyle="1" w:styleId="7B8E36451F334E379D76A749FAA88537">
    <w:name w:val="7B8E36451F334E379D76A749FAA88537"/>
  </w:style>
  <w:style w:type="paragraph" w:customStyle="1" w:styleId="A70DA555B38E4C15AAFB72E0966C3BFD">
    <w:name w:val="A70DA555B38E4C15AAFB72E0966C3BFD"/>
  </w:style>
  <w:style w:type="paragraph" w:customStyle="1" w:styleId="2ABF167362894D709FA633C5B1524C9A">
    <w:name w:val="2ABF167362894D709FA633C5B1524C9A"/>
  </w:style>
  <w:style w:type="paragraph" w:customStyle="1" w:styleId="838A515F7B8A4570BA79BB6BD838690A">
    <w:name w:val="838A515F7B8A4570BA79BB6BD838690A"/>
  </w:style>
  <w:style w:type="paragraph" w:customStyle="1" w:styleId="42D5627BC15D4A9CADC24EDE297D9979">
    <w:name w:val="42D5627BC15D4A9CADC24EDE297D9979"/>
  </w:style>
  <w:style w:type="paragraph" w:customStyle="1" w:styleId="4105D26E3D9749FFB38316BEDAB61AC0">
    <w:name w:val="4105D26E3D9749FFB38316BEDAB61AC0"/>
  </w:style>
  <w:style w:type="paragraph" w:customStyle="1" w:styleId="28595932806743BEAD4141F55601F436">
    <w:name w:val="28595932806743BEAD4141F55601F436"/>
  </w:style>
  <w:style w:type="paragraph" w:customStyle="1" w:styleId="A7B7108502D845D4B36A03E13D39345C">
    <w:name w:val="A7B7108502D845D4B36A03E13D39345C"/>
  </w:style>
  <w:style w:type="paragraph" w:customStyle="1" w:styleId="11A3D982258A46D4BC824BD44724035B">
    <w:name w:val="11A3D982258A46D4BC824BD44724035B"/>
  </w:style>
  <w:style w:type="paragraph" w:customStyle="1" w:styleId="3A8C386A503F4C97A583F3D9D5988712">
    <w:name w:val="3A8C386A503F4C97A583F3D9D5988712"/>
  </w:style>
  <w:style w:type="paragraph" w:customStyle="1" w:styleId="6C267BCADFCF43F1BC968941574FF6A0">
    <w:name w:val="6C267BCADFCF43F1BC968941574FF6A0"/>
  </w:style>
  <w:style w:type="paragraph" w:customStyle="1" w:styleId="84415CD4C69641299ED820AF913EE76D">
    <w:name w:val="84415CD4C69641299ED820AF913EE76D"/>
  </w:style>
  <w:style w:type="paragraph" w:customStyle="1" w:styleId="F219FCA5E8AE4C6B991D2C45A4F78CBD">
    <w:name w:val="F219FCA5E8AE4C6B991D2C45A4F78CBD"/>
  </w:style>
  <w:style w:type="paragraph" w:customStyle="1" w:styleId="16ED78CCE5144C99BDF25D57CC931D31">
    <w:name w:val="16ED78CCE5144C99BDF25D57CC931D31"/>
  </w:style>
  <w:style w:type="paragraph" w:customStyle="1" w:styleId="9F646F8BF9A2488CB5D56CFDF89B5DF1">
    <w:name w:val="9F646F8BF9A2488CB5D56CFDF89B5DF1"/>
  </w:style>
  <w:style w:type="paragraph" w:customStyle="1" w:styleId="8BDAB75F1F014CDD8F652A1F663D235A">
    <w:name w:val="8BDAB75F1F014CDD8F652A1F663D235A"/>
  </w:style>
  <w:style w:type="paragraph" w:customStyle="1" w:styleId="F409306D0A904F0CBE49B5AFA61B558E">
    <w:name w:val="F409306D0A904F0CBE49B5AFA61B558E"/>
  </w:style>
  <w:style w:type="paragraph" w:customStyle="1" w:styleId="323CEE2B301D46D99BD624F49C068886">
    <w:name w:val="323CEE2B301D46D99BD624F49C068886"/>
  </w:style>
  <w:style w:type="paragraph" w:customStyle="1" w:styleId="AF7747FA45A9476786F48CB97CAEDA77">
    <w:name w:val="AF7747FA45A9476786F48CB97CAEDA77"/>
  </w:style>
  <w:style w:type="paragraph" w:customStyle="1" w:styleId="F1BAAC01DB4D4BF9B3BAAB0CB034FC51">
    <w:name w:val="F1BAAC01DB4D4BF9B3BAAB0CB034FC51"/>
  </w:style>
  <w:style w:type="paragraph" w:customStyle="1" w:styleId="A69C1EE2CFF34B928178FE3AB91D909D">
    <w:name w:val="A69C1EE2CFF34B928178FE3AB91D909D"/>
  </w:style>
  <w:style w:type="paragraph" w:customStyle="1" w:styleId="9D4DA3B092FD42B7B2A212D6C36B7DB8">
    <w:name w:val="9D4DA3B092FD42B7B2A212D6C36B7DB8"/>
  </w:style>
  <w:style w:type="paragraph" w:customStyle="1" w:styleId="D035FEA76BD74508BC64A42B8BA217A9">
    <w:name w:val="D035FEA76BD74508BC64A42B8BA217A9"/>
  </w:style>
  <w:style w:type="paragraph" w:customStyle="1" w:styleId="54B30F3683CB463E96263325DB877476">
    <w:name w:val="54B30F3683CB463E96263325DB877476"/>
  </w:style>
  <w:style w:type="paragraph" w:customStyle="1" w:styleId="7FCD6618BF2B4A089B967338F5259D1A">
    <w:name w:val="7FCD6618BF2B4A089B967338F5259D1A"/>
  </w:style>
  <w:style w:type="paragraph" w:customStyle="1" w:styleId="089BB47254D44D4C9E99A6FA040B9EA6">
    <w:name w:val="089BB47254D44D4C9E99A6FA040B9EA6"/>
  </w:style>
  <w:style w:type="paragraph" w:customStyle="1" w:styleId="99F01569FE344C778FFBBDCFD0F1B9D0">
    <w:name w:val="99F01569FE344C778FFBBDCFD0F1B9D0"/>
  </w:style>
  <w:style w:type="paragraph" w:customStyle="1" w:styleId="F74E807C43A54320B9F2BC39729A34D3">
    <w:name w:val="F74E807C43A54320B9F2BC39729A34D3"/>
  </w:style>
  <w:style w:type="paragraph" w:customStyle="1" w:styleId="4AE891FB8D8246BF83C9EF3EF35709A3">
    <w:name w:val="4AE891FB8D8246BF83C9EF3EF35709A3"/>
  </w:style>
  <w:style w:type="paragraph" w:customStyle="1" w:styleId="7C99D3A8792648EDADD6283EE7C11358">
    <w:name w:val="7C99D3A8792648EDADD6283EE7C11358"/>
  </w:style>
  <w:style w:type="paragraph" w:customStyle="1" w:styleId="14186B54B0064DB3BB2695D25C58304C">
    <w:name w:val="14186B54B0064DB3BB2695D25C58304C"/>
  </w:style>
  <w:style w:type="paragraph" w:customStyle="1" w:styleId="10AB0B49989C49A5BC9B067154DEA2E8">
    <w:name w:val="10AB0B49989C49A5BC9B067154DEA2E8"/>
  </w:style>
  <w:style w:type="paragraph" w:customStyle="1" w:styleId="10AF2F1FA4024A62875F9507297E7A2E">
    <w:name w:val="10AF2F1FA4024A62875F9507297E7A2E"/>
  </w:style>
  <w:style w:type="paragraph" w:customStyle="1" w:styleId="4C1325B4D9664A88970723EE430D31C9">
    <w:name w:val="4C1325B4D9664A88970723EE430D31C9"/>
  </w:style>
  <w:style w:type="paragraph" w:customStyle="1" w:styleId="CC72FE3A033D4A86AA84981847CBF818">
    <w:name w:val="CC72FE3A033D4A86AA84981847CBF818"/>
  </w:style>
  <w:style w:type="paragraph" w:customStyle="1" w:styleId="3E913141CF014BD8A98875E895EB568B">
    <w:name w:val="3E913141CF014BD8A98875E895EB568B"/>
  </w:style>
  <w:style w:type="paragraph" w:customStyle="1" w:styleId="4EBD206B8DC046CDB43614656AD85C21">
    <w:name w:val="4EBD206B8DC046CDB43614656AD85C2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Intermediate analytics: week 4 project</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35F62B8-2976-4B0F-9EDC-657F4BEF2F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4267</TotalTime>
  <Pages>15</Pages>
  <Words>1301</Words>
  <Characters>7418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Module 4: Data Mining Project Intermediate Analytics</vt:lpstr>
    </vt:vector>
  </TitlesOfParts>
  <Company/>
  <LinksUpToDate>false</LinksUpToDate>
  <CharactersWithSpaces>8702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4: Data Mining Project Intermediate Analytics</dc:title>
  <dc:subject/>
  <dc:creator>shivani sharma</dc:creator>
  <cp:keywords/>
  <dc:description/>
  <cp:lastModifiedBy>shivani sharma</cp:lastModifiedBy>
  <cp:revision>502</cp:revision>
  <dcterms:created xsi:type="dcterms:W3CDTF">2019-11-03T00:27:00Z</dcterms:created>
  <dcterms:modified xsi:type="dcterms:W3CDTF">2019-12-03T21:33:00Z</dcterms:modified>
</cp:coreProperties>
</file>