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Pr="00CA6490" w:rsidRDefault="00274B75">
      <w:pPr>
        <w:pStyle w:val="Title"/>
        <w:rPr>
          <w:b/>
        </w:rPr>
      </w:pPr>
      <w:sdt>
        <w:sdtPr>
          <w:rPr>
            <w:b/>
          </w:rPr>
          <w:alias w:val="Title:"/>
          <w:tag w:val="Title:"/>
          <w:id w:val="726351117"/>
          <w:placeholder>
            <w:docPart w:val="65CA43A64E95494097ADB232D46E532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27EE7" w:rsidRPr="00CA6490">
            <w:rPr>
              <w:b/>
            </w:rPr>
            <w:t xml:space="preserve">Module </w:t>
          </w:r>
          <w:r w:rsidR="00EC08C0">
            <w:rPr>
              <w:b/>
            </w:rPr>
            <w:t>3</w:t>
          </w:r>
          <w:r w:rsidR="00727EE7" w:rsidRPr="00CA6490">
            <w:rPr>
              <w:b/>
            </w:rPr>
            <w:t xml:space="preserve">: Week </w:t>
          </w:r>
          <w:r w:rsidR="005C44F4">
            <w:rPr>
              <w:b/>
            </w:rPr>
            <w:t>3</w:t>
          </w:r>
          <w:r w:rsidR="00727EE7" w:rsidRPr="00CA6490">
            <w:rPr>
              <w:b/>
            </w:rPr>
            <w:t xml:space="preserve"> Project Intermediate Analytics</w:t>
          </w:r>
        </w:sdtContent>
      </w:sdt>
    </w:p>
    <w:p w:rsidR="00B823AA" w:rsidRDefault="00727EE7" w:rsidP="003C0DF7">
      <w:pPr>
        <w:pStyle w:val="Title2"/>
        <w:ind w:firstLine="720"/>
      </w:pPr>
      <w:r w:rsidRPr="00CA6490">
        <w:rPr>
          <w:b/>
        </w:rPr>
        <w:t>Author’s Name:</w:t>
      </w:r>
      <w:r>
        <w:t xml:space="preserve"> </w:t>
      </w:r>
      <w:r w:rsidR="007276BB" w:rsidRPr="001A6CDE">
        <w:rPr>
          <w:b/>
        </w:rPr>
        <w:t>(Group A)</w:t>
      </w:r>
      <w:r w:rsidR="00323C29">
        <w:t xml:space="preserve"> </w:t>
      </w:r>
      <w:r w:rsidR="007276BB">
        <w:t>S</w:t>
      </w:r>
      <w:r>
        <w:t>hivani Sharma</w:t>
      </w:r>
      <w:r w:rsidR="007276BB">
        <w:t xml:space="preserve"> and Rupali</w:t>
      </w:r>
      <w:r w:rsidR="001D43CF">
        <w:t xml:space="preserve"> </w:t>
      </w:r>
      <w:proofErr w:type="spellStart"/>
      <w:r w:rsidR="001D43CF">
        <w:t>Somani</w:t>
      </w:r>
      <w:proofErr w:type="spellEnd"/>
    </w:p>
    <w:p w:rsidR="00E81978" w:rsidRDefault="00727EE7" w:rsidP="00B823AA">
      <w:pPr>
        <w:pStyle w:val="Title2"/>
      </w:pPr>
      <w:r w:rsidRPr="00CA6490">
        <w:rPr>
          <w:b/>
        </w:rPr>
        <w:t>Course Number:</w:t>
      </w:r>
      <w:r>
        <w:t xml:space="preserve"> ALY6015</w:t>
      </w:r>
    </w:p>
    <w:p w:rsidR="00727EE7" w:rsidRDefault="00727EE7" w:rsidP="00B823AA">
      <w:pPr>
        <w:pStyle w:val="Title2"/>
      </w:pPr>
      <w:r w:rsidRPr="00CA6490">
        <w:rPr>
          <w:b/>
        </w:rPr>
        <w:t>Course Title:</w:t>
      </w:r>
      <w:r>
        <w:t xml:space="preserve"> Intermediate Analytics</w:t>
      </w:r>
    </w:p>
    <w:p w:rsidR="00727EE7" w:rsidRDefault="00727EE7" w:rsidP="00B823AA">
      <w:pPr>
        <w:pStyle w:val="Title2"/>
      </w:pPr>
      <w:r w:rsidRPr="00CA6490">
        <w:rPr>
          <w:b/>
        </w:rPr>
        <w:t>Academic Term:</w:t>
      </w:r>
      <w:r>
        <w:t xml:space="preserve"> Fall 2019 CPS Analytics</w:t>
      </w:r>
    </w:p>
    <w:p w:rsidR="00727EE7" w:rsidRDefault="00727EE7" w:rsidP="00B823AA">
      <w:pPr>
        <w:pStyle w:val="Title2"/>
      </w:pPr>
      <w:r w:rsidRPr="00CA6490">
        <w:rPr>
          <w:b/>
        </w:rPr>
        <w:t>Instructor’s Name:</w:t>
      </w:r>
      <w:r>
        <w:t xml:space="preserve"> </w:t>
      </w:r>
      <w:r w:rsidR="00792C3D">
        <w:t xml:space="preserve">Joe </w:t>
      </w:r>
      <w:r w:rsidR="008708A1">
        <w:t xml:space="preserve">Manseau </w:t>
      </w:r>
    </w:p>
    <w:p w:rsidR="00727EE7" w:rsidRDefault="00727EE7" w:rsidP="00B823AA">
      <w:pPr>
        <w:pStyle w:val="Title2"/>
      </w:pPr>
      <w:r w:rsidRPr="00CA6490">
        <w:rPr>
          <w:b/>
        </w:rPr>
        <w:t>Assignment Completion Date:</w:t>
      </w:r>
      <w:r>
        <w:t xml:space="preserve"> </w:t>
      </w:r>
      <w:r w:rsidR="00CA6490">
        <w:t>11-</w:t>
      </w:r>
      <w:r w:rsidR="005C44F4">
        <w:t>2</w:t>
      </w:r>
      <w:r w:rsidR="00F15DB3">
        <w:t>0</w:t>
      </w:r>
      <w:r w:rsidR="00CA6490">
        <w:t>-2019</w:t>
      </w:r>
    </w:p>
    <w:p w:rsidR="00CA6490" w:rsidRPr="00CA6490" w:rsidRDefault="004D1E3D" w:rsidP="00B823AA">
      <w:pPr>
        <w:pStyle w:val="Title2"/>
        <w:rPr>
          <w:b/>
        </w:rPr>
      </w:pPr>
      <w:r>
        <w:rPr>
          <w:b/>
        </w:rPr>
        <w:t xml:space="preserve"> </w:t>
      </w:r>
    </w:p>
    <w:p w:rsidR="00CA6490" w:rsidRDefault="00CA6490" w:rsidP="00B823AA">
      <w:pPr>
        <w:pStyle w:val="Title2"/>
      </w:pPr>
      <w:r>
        <w:rPr>
          <w:noProof/>
        </w:rPr>
        <w:drawing>
          <wp:inline distT="0" distB="0" distL="0" distR="0" wp14:anchorId="01FD5F3C" wp14:editId="703B3D43">
            <wp:extent cx="32289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2943225"/>
                    </a:xfrm>
                    <a:prstGeom prst="rect">
                      <a:avLst/>
                    </a:prstGeom>
                  </pic:spPr>
                </pic:pic>
              </a:graphicData>
            </a:graphic>
          </wp:inline>
        </w:drawing>
      </w:r>
    </w:p>
    <w:p w:rsidR="00E81978" w:rsidRDefault="00E81978">
      <w:pPr>
        <w:pStyle w:val="Title"/>
      </w:pPr>
    </w:p>
    <w:p w:rsidR="00E81978" w:rsidRDefault="006F3FC5" w:rsidP="00B823AA">
      <w:pPr>
        <w:pStyle w:val="Title2"/>
        <w:rPr>
          <w:b/>
        </w:rPr>
      </w:pPr>
      <w:r w:rsidRPr="006F3FC5">
        <w:rPr>
          <w:b/>
        </w:rPr>
        <w:t xml:space="preserve">Introduction </w:t>
      </w:r>
    </w:p>
    <w:p w:rsidR="00FF61D7" w:rsidRDefault="00DC70DF" w:rsidP="00FF61D7">
      <w:pPr>
        <w:pStyle w:val="Title2"/>
        <w:jc w:val="left"/>
      </w:pPr>
      <w:r w:rsidRPr="00DC70DF">
        <w:t xml:space="preserve">This project is based </w:t>
      </w:r>
      <w:r w:rsidR="00CB1388" w:rsidRPr="00DC70DF">
        <w:t>on</w:t>
      </w:r>
      <w:r w:rsidR="00CB1388">
        <w:t xml:space="preserve"> </w:t>
      </w:r>
      <w:r w:rsidR="00A356D9">
        <w:t xml:space="preserve">the concept of regularization and I am using Ridge regression model for handling </w:t>
      </w:r>
      <w:r w:rsidR="00710AE4">
        <w:t xml:space="preserve">my data set. The data </w:t>
      </w:r>
      <w:r w:rsidR="00A8188A">
        <w:t xml:space="preserve">set </w:t>
      </w:r>
      <w:r w:rsidR="00710AE4">
        <w:t xml:space="preserve">is about </w:t>
      </w:r>
      <w:r w:rsidR="0062341F">
        <w:t>economic, banking and systematic crisis in 13 African countries from 1860 to 2014. I wanted to use Ridge model to figur</w:t>
      </w:r>
      <w:r w:rsidR="00E3086E">
        <w:t>e</w:t>
      </w:r>
      <w:r w:rsidR="0062341F">
        <w:t xml:space="preserve"> to find out what are the factors which are associated with the Systematic crisis in Africa. </w:t>
      </w:r>
      <w:r w:rsidR="0068456E">
        <w:t>This is a real time data gathered from actual results. In order to use the model</w:t>
      </w:r>
      <w:r w:rsidR="0069661A">
        <w:t>,</w:t>
      </w:r>
      <w:r w:rsidR="0068456E">
        <w:t xml:space="preserve"> I have updated the data set and converted categorical data into numerical data.</w:t>
      </w:r>
      <w:r w:rsidR="00FF61D7" w:rsidRPr="00FF61D7">
        <w:t xml:space="preserve"> </w:t>
      </w:r>
      <w:r w:rsidR="00FF61D7">
        <w:t xml:space="preserve">In statistics we have two critical characteristics of estimators to be considered </w:t>
      </w:r>
      <w:proofErr w:type="spellStart"/>
      <w:r w:rsidR="00FF61D7">
        <w:t>i.e</w:t>
      </w:r>
      <w:proofErr w:type="spellEnd"/>
      <w:r w:rsidR="00FF61D7">
        <w:t xml:space="preserve"> bias and variance. Bias is the difference between true population parameter and expected estimator which is measuring the accuracy of estimates and variance is measuring the spread and randomness. From the below graph we can infer that lower is the bias higher will be the variance and vice versa.</w:t>
      </w:r>
    </w:p>
    <w:p w:rsidR="00FF61D7" w:rsidRDefault="00FF61D7" w:rsidP="00FF61D7">
      <w:pPr>
        <w:pStyle w:val="Title2"/>
        <w:jc w:val="left"/>
      </w:pPr>
      <w:r>
        <w:t xml:space="preserve">Here are the formulas: </w:t>
      </w:r>
    </w:p>
    <w:p w:rsidR="00FF61D7" w:rsidRDefault="00FF61D7" w:rsidP="00FF61D7">
      <w:pPr>
        <w:pStyle w:val="Title2"/>
        <w:jc w:val="left"/>
      </w:pPr>
      <w:r>
        <w:rPr>
          <w:noProof/>
        </w:rPr>
        <w:drawing>
          <wp:inline distT="0" distB="0" distL="0" distR="0" wp14:anchorId="06FE3446" wp14:editId="6128143B">
            <wp:extent cx="2276475" cy="304800"/>
            <wp:effectExtent l="0" t="0" r="9525" b="0"/>
            <wp:docPr id="4" name="Picture 4" descr="https://res.cloudinary.com/dyd911kmh/image/upload/f_auto,q_auto:best/v1543418450/eq3_inau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dyd911kmh/image/upload/f_auto,q_auto:best/v1543418450/eq3_inau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304800"/>
                    </a:xfrm>
                    <a:prstGeom prst="rect">
                      <a:avLst/>
                    </a:prstGeom>
                    <a:noFill/>
                    <a:ln>
                      <a:noFill/>
                    </a:ln>
                  </pic:spPr>
                </pic:pic>
              </a:graphicData>
            </a:graphic>
          </wp:inline>
        </w:drawing>
      </w:r>
    </w:p>
    <w:p w:rsidR="00FF61D7" w:rsidRDefault="00FF61D7" w:rsidP="00FF61D7">
      <w:pPr>
        <w:pStyle w:val="Title2"/>
        <w:jc w:val="left"/>
      </w:pPr>
      <w:r>
        <w:rPr>
          <w:noProof/>
        </w:rPr>
        <w:drawing>
          <wp:inline distT="0" distB="0" distL="0" distR="0" wp14:anchorId="599CFB1E" wp14:editId="765A8603">
            <wp:extent cx="2114550" cy="361950"/>
            <wp:effectExtent l="0" t="0" r="0" b="0"/>
            <wp:docPr id="5" name="Picture 5" descr="https://res.cloudinary.com/dyd911kmh/image/upload/f_auto,q_auto:best/v1543418450/eq4_hwqu5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cloudinary.com/dyd911kmh/image/upload/f_auto,q_auto:best/v1543418450/eq4_hwqu5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361950"/>
                    </a:xfrm>
                    <a:prstGeom prst="rect">
                      <a:avLst/>
                    </a:prstGeom>
                    <a:noFill/>
                    <a:ln>
                      <a:noFill/>
                    </a:ln>
                  </pic:spPr>
                </pic:pic>
              </a:graphicData>
            </a:graphic>
          </wp:inline>
        </w:drawing>
      </w:r>
    </w:p>
    <w:p w:rsidR="00661112" w:rsidRDefault="00661112" w:rsidP="00DC70DF">
      <w:pPr>
        <w:pStyle w:val="Title2"/>
        <w:jc w:val="left"/>
      </w:pPr>
    </w:p>
    <w:p w:rsidR="00A067CD" w:rsidRDefault="00A067CD" w:rsidP="00A067CD">
      <w:pPr>
        <w:pStyle w:val="Title2"/>
        <w:rPr>
          <w:b/>
        </w:rPr>
      </w:pPr>
      <w:r w:rsidRPr="00A067CD">
        <w:rPr>
          <w:b/>
        </w:rPr>
        <w:t>Analysis</w:t>
      </w:r>
    </w:p>
    <w:p w:rsidR="0079050F" w:rsidRDefault="00384E7E" w:rsidP="00EF2CD0">
      <w:pPr>
        <w:pStyle w:val="Title2"/>
        <w:jc w:val="left"/>
      </w:pPr>
      <w:r w:rsidRPr="00EF2CD0">
        <w:t>The data set focus</w:t>
      </w:r>
      <w:r w:rsidR="00EF2CD0" w:rsidRPr="00EF2CD0">
        <w:t>es on the Banking, Debt, Financial and inflation and systematic crisis which happened from 1860 to 2014.</w:t>
      </w:r>
      <w:r w:rsidR="00E3086E">
        <w:t xml:space="preserve"> I want to figure out the factors linked to Systematic crisis with the help of Ridge mo</w:t>
      </w:r>
      <w:r w:rsidR="00896639">
        <w:t>d</w:t>
      </w:r>
      <w:r w:rsidR="00E3086E">
        <w:t>el</w:t>
      </w:r>
      <w:r w:rsidR="009C1160">
        <w:t xml:space="preserve"> in 13 different African countries. So before starting we </w:t>
      </w:r>
      <w:proofErr w:type="gramStart"/>
      <w:r w:rsidR="009C1160">
        <w:t>have to</w:t>
      </w:r>
      <w:proofErr w:type="gramEnd"/>
      <w:r w:rsidR="009C1160">
        <w:t xml:space="preserve"> process the data and convert into numeric data so as to apply the regularization model</w:t>
      </w:r>
      <w:r w:rsidR="0079050F">
        <w:t xml:space="preserve"> which we can achieve with the help of dummy data or pivot tables.</w:t>
      </w:r>
    </w:p>
    <w:p w:rsidR="005739CD" w:rsidRDefault="005739CD" w:rsidP="00EF2CD0">
      <w:pPr>
        <w:pStyle w:val="Title2"/>
        <w:jc w:val="left"/>
      </w:pPr>
      <w:r>
        <w:rPr>
          <w:noProof/>
        </w:rPr>
        <w:lastRenderedPageBreak/>
        <w:drawing>
          <wp:inline distT="0" distB="0" distL="0" distR="0" wp14:anchorId="7F5DE3C7" wp14:editId="2AF10FF2">
            <wp:extent cx="4886325" cy="2228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325" cy="2228850"/>
                    </a:xfrm>
                    <a:prstGeom prst="rect">
                      <a:avLst/>
                    </a:prstGeom>
                  </pic:spPr>
                </pic:pic>
              </a:graphicData>
            </a:graphic>
          </wp:inline>
        </w:drawing>
      </w:r>
    </w:p>
    <w:p w:rsidR="005739CD" w:rsidRDefault="005739CD" w:rsidP="00EF2CD0">
      <w:pPr>
        <w:pStyle w:val="Title2"/>
        <w:jc w:val="left"/>
      </w:pPr>
    </w:p>
    <w:p w:rsidR="005739CD" w:rsidRDefault="005739CD" w:rsidP="00EF2CD0">
      <w:pPr>
        <w:pStyle w:val="Title2"/>
        <w:jc w:val="left"/>
      </w:pPr>
      <w:r>
        <w:t xml:space="preserve">In order to use this </w:t>
      </w:r>
      <w:proofErr w:type="gramStart"/>
      <w:r>
        <w:t>model</w:t>
      </w:r>
      <w:proofErr w:type="gramEnd"/>
      <w:r>
        <w:t xml:space="preserve"> we need to download few packages in R </w:t>
      </w:r>
      <w:proofErr w:type="spellStart"/>
      <w:r>
        <w:t>i.e</w:t>
      </w:r>
      <w:proofErr w:type="spellEnd"/>
      <w:r>
        <w:t xml:space="preserve"> </w:t>
      </w:r>
      <w:proofErr w:type="spellStart"/>
      <w:r>
        <w:t>glmnet</w:t>
      </w:r>
      <w:proofErr w:type="spellEnd"/>
      <w:r>
        <w:t xml:space="preserve">, Matrix, psych, </w:t>
      </w:r>
      <w:proofErr w:type="spellStart"/>
      <w:r>
        <w:t>dplyr</w:t>
      </w:r>
      <w:proofErr w:type="spellEnd"/>
      <w:r>
        <w:t xml:space="preserve">, stats, base. Then we </w:t>
      </w:r>
      <w:proofErr w:type="gramStart"/>
      <w:r>
        <w:t>have to</w:t>
      </w:r>
      <w:proofErr w:type="gramEnd"/>
      <w:r>
        <w:t xml:space="preserve"> load the libraries and finally we are all set to use the model on data set. First read the data set </w:t>
      </w:r>
      <w:r w:rsidR="00AE21F2">
        <w:t xml:space="preserve"> </w:t>
      </w:r>
      <w:r w:rsidR="00070157">
        <w:t xml:space="preserve"> file </w:t>
      </w:r>
      <w:r>
        <w:t>using following logic:</w:t>
      </w:r>
    </w:p>
    <w:p w:rsidR="005739CD" w:rsidRDefault="005739CD" w:rsidP="00EF2CD0">
      <w:pPr>
        <w:pStyle w:val="Title2"/>
        <w:jc w:val="left"/>
      </w:pPr>
      <w:r>
        <w:rPr>
          <w:noProof/>
        </w:rPr>
        <w:drawing>
          <wp:inline distT="0" distB="0" distL="0" distR="0" wp14:anchorId="45F3C5EF" wp14:editId="38A06357">
            <wp:extent cx="5943600" cy="10845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84580"/>
                    </a:xfrm>
                    <a:prstGeom prst="rect">
                      <a:avLst/>
                    </a:prstGeom>
                  </pic:spPr>
                </pic:pic>
              </a:graphicData>
            </a:graphic>
          </wp:inline>
        </w:drawing>
      </w:r>
    </w:p>
    <w:p w:rsidR="004473EC" w:rsidRDefault="007245C4" w:rsidP="00EF2CD0">
      <w:pPr>
        <w:pStyle w:val="Title2"/>
        <w:jc w:val="left"/>
      </w:pPr>
      <w:r>
        <w:t xml:space="preserve">Here is the output for the same after the head </w:t>
      </w:r>
      <w:proofErr w:type="spellStart"/>
      <w:r>
        <w:t>i.e</w:t>
      </w:r>
      <w:proofErr w:type="spellEnd"/>
      <w:r>
        <w:t xml:space="preserve"> columns of the data set.</w:t>
      </w:r>
    </w:p>
    <w:p w:rsidR="004473EC" w:rsidRDefault="004473EC" w:rsidP="00EF2CD0">
      <w:pPr>
        <w:pStyle w:val="Title2"/>
        <w:jc w:val="left"/>
      </w:pPr>
      <w:r>
        <w:rPr>
          <w:noProof/>
        </w:rPr>
        <w:lastRenderedPageBreak/>
        <w:drawing>
          <wp:inline distT="0" distB="0" distL="0" distR="0" wp14:anchorId="1B1D3815" wp14:editId="29D82F37">
            <wp:extent cx="5943600" cy="56965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96585"/>
                    </a:xfrm>
                    <a:prstGeom prst="rect">
                      <a:avLst/>
                    </a:prstGeom>
                  </pic:spPr>
                </pic:pic>
              </a:graphicData>
            </a:graphic>
          </wp:inline>
        </w:drawing>
      </w:r>
    </w:p>
    <w:p w:rsidR="004473EC" w:rsidRDefault="00430585" w:rsidP="00EF2CD0">
      <w:pPr>
        <w:pStyle w:val="Title2"/>
        <w:jc w:val="left"/>
      </w:pPr>
      <w:r>
        <w:t xml:space="preserve">Now I am plotting the data year wise so I will put the values in the X and Y axis for plotting using the Ridge model and now using the </w:t>
      </w:r>
      <w:proofErr w:type="spellStart"/>
      <w:r>
        <w:t>glmnet</w:t>
      </w:r>
      <w:proofErr w:type="spellEnd"/>
      <w:r>
        <w:t xml:space="preserve"> function we will plot the data.</w:t>
      </w:r>
    </w:p>
    <w:p w:rsidR="004473EC" w:rsidRDefault="004473EC" w:rsidP="00EF2CD0">
      <w:pPr>
        <w:pStyle w:val="Title2"/>
        <w:jc w:val="left"/>
      </w:pPr>
      <w:r>
        <w:rPr>
          <w:noProof/>
        </w:rPr>
        <w:drawing>
          <wp:inline distT="0" distB="0" distL="0" distR="0" wp14:anchorId="26BE9210" wp14:editId="739C61E7">
            <wp:extent cx="5943600" cy="10039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03935"/>
                    </a:xfrm>
                    <a:prstGeom prst="rect">
                      <a:avLst/>
                    </a:prstGeom>
                  </pic:spPr>
                </pic:pic>
              </a:graphicData>
            </a:graphic>
          </wp:inline>
        </w:drawing>
      </w:r>
    </w:p>
    <w:p w:rsidR="004473EC" w:rsidRDefault="004473EC" w:rsidP="00EF2CD0">
      <w:pPr>
        <w:pStyle w:val="Title2"/>
        <w:jc w:val="left"/>
      </w:pPr>
    </w:p>
    <w:p w:rsidR="004473EC" w:rsidRDefault="004473EC" w:rsidP="00EF2CD0">
      <w:pPr>
        <w:pStyle w:val="Title2"/>
        <w:jc w:val="left"/>
      </w:pPr>
      <w:r>
        <w:rPr>
          <w:noProof/>
        </w:rPr>
        <w:lastRenderedPageBreak/>
        <w:drawing>
          <wp:inline distT="0" distB="0" distL="0" distR="0" wp14:anchorId="0472F790" wp14:editId="0A5E5D2A">
            <wp:extent cx="5943600" cy="28822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82265"/>
                    </a:xfrm>
                    <a:prstGeom prst="rect">
                      <a:avLst/>
                    </a:prstGeom>
                  </pic:spPr>
                </pic:pic>
              </a:graphicData>
            </a:graphic>
          </wp:inline>
        </w:drawing>
      </w:r>
    </w:p>
    <w:p w:rsidR="00FF61D7" w:rsidRDefault="00FF61D7" w:rsidP="00EF2CD0">
      <w:pPr>
        <w:pStyle w:val="Title2"/>
        <w:jc w:val="left"/>
      </w:pPr>
    </w:p>
    <w:p w:rsidR="00FF61D7" w:rsidRDefault="006C61E7" w:rsidP="00EF2CD0">
      <w:pPr>
        <w:pStyle w:val="Title2"/>
        <w:jc w:val="left"/>
      </w:pPr>
      <w:r>
        <w:t xml:space="preserve">In Ridge model, lambda is the regularization penalty parameter. And we </w:t>
      </w:r>
      <w:proofErr w:type="gramStart"/>
      <w:r>
        <w:t>have to</w:t>
      </w:r>
      <w:proofErr w:type="gramEnd"/>
      <w:r>
        <w:t xml:space="preserve"> following the logic of ridge model which is stated below:</w:t>
      </w:r>
    </w:p>
    <w:p w:rsidR="006C61E7" w:rsidRPr="006C61E7" w:rsidRDefault="006C61E7" w:rsidP="006C61E7">
      <w:pPr>
        <w:pStyle w:val="Title2"/>
        <w:jc w:val="left"/>
      </w:pPr>
      <w:r w:rsidRPr="006C61E7">
        <w:t>As λ→</w:t>
      </w:r>
      <w:proofErr w:type="gramStart"/>
      <w:r w:rsidRPr="006C61E7">
        <w:t>0,</w:t>
      </w:r>
      <w:r>
        <w:t xml:space="preserve">  </w:t>
      </w:r>
      <w:r w:rsidRPr="006C61E7">
        <w:t>β</w:t>
      </w:r>
      <w:proofErr w:type="gramEnd"/>
      <w:r w:rsidRPr="006C61E7">
        <w:t>^ridge→β^OLS</w:t>
      </w:r>
    </w:p>
    <w:p w:rsidR="006C61E7" w:rsidRDefault="006C61E7" w:rsidP="006C61E7">
      <w:pPr>
        <w:pStyle w:val="Title2"/>
        <w:jc w:val="left"/>
      </w:pPr>
      <w:r w:rsidRPr="006C61E7">
        <w:t>As λ→</w:t>
      </w:r>
      <w:proofErr w:type="gramStart"/>
      <w:r w:rsidRPr="006C61E7">
        <w:t>∞,β</w:t>
      </w:r>
      <w:proofErr w:type="gramEnd"/>
      <w:r w:rsidRPr="006C61E7">
        <w:t>^ridge→0</w:t>
      </w:r>
    </w:p>
    <w:p w:rsidR="006C61E7" w:rsidRDefault="006E57D5" w:rsidP="00EF2CD0">
      <w:pPr>
        <w:pStyle w:val="Title2"/>
        <w:jc w:val="left"/>
      </w:pPr>
      <w:r>
        <w:t>Then setting lambda to zero is same as using the OLS and larger the value of this the more strongly the coefficients size will be getting penalized.</w:t>
      </w:r>
      <w:r w:rsidR="006243CF">
        <w:t xml:space="preserve"> So, as the value of lambda is becoming more the respective variance will be decreased and the bias will be increased</w:t>
      </w:r>
      <w:r w:rsidR="0014105B">
        <w:t>.</w:t>
      </w:r>
      <w:r w:rsidR="009A7809">
        <w:t xml:space="preserve"> From the graph we can infer that the mean-squared error is showing a non-linear relation with the lambda</w:t>
      </w:r>
      <w:r w:rsidR="00000971">
        <w:t>. It is becoming a constant once it reaches to a certain limit.</w:t>
      </w:r>
    </w:p>
    <w:p w:rsidR="004473EC" w:rsidRDefault="004473EC" w:rsidP="00EF2CD0">
      <w:pPr>
        <w:pStyle w:val="Title2"/>
        <w:jc w:val="left"/>
      </w:pPr>
      <w:r>
        <w:rPr>
          <w:noProof/>
        </w:rPr>
        <w:lastRenderedPageBreak/>
        <w:drawing>
          <wp:inline distT="0" distB="0" distL="0" distR="0" wp14:anchorId="0BDF1BC3" wp14:editId="719299DC">
            <wp:extent cx="4781550" cy="288025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7812" cy="2890053"/>
                    </a:xfrm>
                    <a:prstGeom prst="rect">
                      <a:avLst/>
                    </a:prstGeom>
                  </pic:spPr>
                </pic:pic>
              </a:graphicData>
            </a:graphic>
          </wp:inline>
        </w:drawing>
      </w:r>
    </w:p>
    <w:p w:rsidR="000F04DA" w:rsidRDefault="000F04DA" w:rsidP="00EF2CD0">
      <w:pPr>
        <w:pStyle w:val="Title2"/>
        <w:jc w:val="left"/>
      </w:pPr>
      <w:r>
        <w:t xml:space="preserve">This graph is showing this behavior as the values are very small in the data set for inflation annual CPI and </w:t>
      </w:r>
      <w:proofErr w:type="spellStart"/>
      <w:r>
        <w:t>exch_usd</w:t>
      </w:r>
      <w:proofErr w:type="spellEnd"/>
      <w:r>
        <w:t xml:space="preserve"> columns.</w:t>
      </w:r>
    </w:p>
    <w:p w:rsidR="004473EC" w:rsidRDefault="00430585" w:rsidP="00EF2CD0">
      <w:pPr>
        <w:pStyle w:val="Title2"/>
        <w:jc w:val="left"/>
      </w:pPr>
      <w:r>
        <w:t xml:space="preserve">I wanted to have a </w:t>
      </w:r>
      <w:r w:rsidR="00A4204D">
        <w:t>clearer</w:t>
      </w:r>
      <w:r>
        <w:t xml:space="preserve"> insight of the </w:t>
      </w:r>
      <w:proofErr w:type="gramStart"/>
      <w:r>
        <w:t>data</w:t>
      </w:r>
      <w:proofErr w:type="gramEnd"/>
      <w:r>
        <w:t xml:space="preserve"> so I decided to apply a crossed validation</w:t>
      </w:r>
      <w:r w:rsidR="00A4204D">
        <w:t xml:space="preserve"> and more </w:t>
      </w:r>
      <w:r>
        <w:t xml:space="preserve">and </w:t>
      </w:r>
      <w:r w:rsidR="00A4204D">
        <w:t xml:space="preserve">then applying the model again. So, </w:t>
      </w:r>
      <w:r>
        <w:t>following is the logic</w:t>
      </w:r>
      <w:r w:rsidR="00A4204D">
        <w:t>:</w:t>
      </w:r>
    </w:p>
    <w:p w:rsidR="004473EC" w:rsidRDefault="003C369A" w:rsidP="00EF2CD0">
      <w:pPr>
        <w:pStyle w:val="Title2"/>
        <w:jc w:val="left"/>
      </w:pPr>
      <w:r>
        <w:rPr>
          <w:noProof/>
        </w:rPr>
        <w:drawing>
          <wp:inline distT="0" distB="0" distL="0" distR="0" wp14:anchorId="60D287B8" wp14:editId="4D265FF9">
            <wp:extent cx="5943600" cy="191706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17065"/>
                    </a:xfrm>
                    <a:prstGeom prst="rect">
                      <a:avLst/>
                    </a:prstGeom>
                  </pic:spPr>
                </pic:pic>
              </a:graphicData>
            </a:graphic>
          </wp:inline>
        </w:drawing>
      </w:r>
    </w:p>
    <w:p w:rsidR="003C369A" w:rsidRDefault="003C369A" w:rsidP="00EF2CD0">
      <w:pPr>
        <w:pStyle w:val="Title2"/>
        <w:jc w:val="left"/>
      </w:pPr>
    </w:p>
    <w:p w:rsidR="003C369A" w:rsidRDefault="003C369A" w:rsidP="00EF2CD0">
      <w:pPr>
        <w:pStyle w:val="Title2"/>
        <w:jc w:val="left"/>
      </w:pPr>
      <w:r>
        <w:rPr>
          <w:noProof/>
        </w:rPr>
        <w:lastRenderedPageBreak/>
        <w:drawing>
          <wp:inline distT="0" distB="0" distL="0" distR="0" wp14:anchorId="3C3B031A" wp14:editId="44ADFA4F">
            <wp:extent cx="5943600" cy="24161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16175"/>
                    </a:xfrm>
                    <a:prstGeom prst="rect">
                      <a:avLst/>
                    </a:prstGeom>
                  </pic:spPr>
                </pic:pic>
              </a:graphicData>
            </a:graphic>
          </wp:inline>
        </w:drawing>
      </w:r>
    </w:p>
    <w:p w:rsidR="003C369A" w:rsidRDefault="003C369A" w:rsidP="00EF2CD0">
      <w:pPr>
        <w:pStyle w:val="Title2"/>
        <w:jc w:val="left"/>
      </w:pPr>
      <w:r>
        <w:rPr>
          <w:noProof/>
        </w:rPr>
        <w:drawing>
          <wp:inline distT="0" distB="0" distL="0" distR="0" wp14:anchorId="1D73A988" wp14:editId="2A0D0B23">
            <wp:extent cx="5943600" cy="251269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12695"/>
                    </a:xfrm>
                    <a:prstGeom prst="rect">
                      <a:avLst/>
                    </a:prstGeom>
                  </pic:spPr>
                </pic:pic>
              </a:graphicData>
            </a:graphic>
          </wp:inline>
        </w:drawing>
      </w:r>
    </w:p>
    <w:p w:rsidR="003C369A" w:rsidRDefault="003C369A" w:rsidP="00EF2CD0">
      <w:pPr>
        <w:pStyle w:val="Title2"/>
        <w:jc w:val="left"/>
      </w:pPr>
    </w:p>
    <w:p w:rsidR="003C369A" w:rsidRDefault="003C369A" w:rsidP="00EF2CD0">
      <w:pPr>
        <w:pStyle w:val="Title2"/>
        <w:jc w:val="left"/>
      </w:pPr>
      <w:r>
        <w:rPr>
          <w:noProof/>
        </w:rPr>
        <w:drawing>
          <wp:inline distT="0" distB="0" distL="0" distR="0" wp14:anchorId="008C31A9" wp14:editId="45B8CB4A">
            <wp:extent cx="5943600" cy="197866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78660"/>
                    </a:xfrm>
                    <a:prstGeom prst="rect">
                      <a:avLst/>
                    </a:prstGeom>
                  </pic:spPr>
                </pic:pic>
              </a:graphicData>
            </a:graphic>
          </wp:inline>
        </w:drawing>
      </w:r>
    </w:p>
    <w:p w:rsidR="003C369A" w:rsidRDefault="003C369A" w:rsidP="00EF2CD0">
      <w:pPr>
        <w:pStyle w:val="Title2"/>
        <w:jc w:val="left"/>
      </w:pPr>
    </w:p>
    <w:p w:rsidR="003C369A" w:rsidRDefault="003C369A" w:rsidP="00EF2CD0">
      <w:pPr>
        <w:pStyle w:val="Title2"/>
        <w:jc w:val="left"/>
      </w:pPr>
      <w:r>
        <w:rPr>
          <w:noProof/>
        </w:rPr>
        <w:lastRenderedPageBreak/>
        <w:drawing>
          <wp:inline distT="0" distB="0" distL="0" distR="0" wp14:anchorId="464C683B" wp14:editId="5A627B0D">
            <wp:extent cx="5629275" cy="3305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29275" cy="3305175"/>
                    </a:xfrm>
                    <a:prstGeom prst="rect">
                      <a:avLst/>
                    </a:prstGeom>
                  </pic:spPr>
                </pic:pic>
              </a:graphicData>
            </a:graphic>
          </wp:inline>
        </w:drawing>
      </w:r>
    </w:p>
    <w:p w:rsidR="007D2373" w:rsidRDefault="007D2373" w:rsidP="00EF2CD0">
      <w:pPr>
        <w:pStyle w:val="Title2"/>
        <w:jc w:val="left"/>
      </w:pPr>
    </w:p>
    <w:p w:rsidR="007D2373" w:rsidRDefault="007D2373" w:rsidP="00EF2CD0">
      <w:pPr>
        <w:pStyle w:val="Title2"/>
        <w:jc w:val="left"/>
      </w:pPr>
      <w:r>
        <w:t xml:space="preserve">From the above graph we can observe that there is no relationship obtained between AIC and BIC parameters against information criterion and </w:t>
      </w:r>
      <w:proofErr w:type="spellStart"/>
      <w:r>
        <w:t>lambdas_to_try</w:t>
      </w:r>
      <w:proofErr w:type="spellEnd"/>
      <w:r w:rsidR="00396B3A">
        <w:t xml:space="preserve">. So, we are not able to conclude about the behavior and this is very odd and the reason behind this could be negative values in the inflation annual </w:t>
      </w:r>
      <w:proofErr w:type="spellStart"/>
      <w:r w:rsidR="00396B3A">
        <w:t>cpi</w:t>
      </w:r>
      <w:proofErr w:type="spellEnd"/>
      <w:r w:rsidR="00396B3A">
        <w:t xml:space="preserve"> column. So, we are unable to provide information for AIC and BIC parameters. Now we need to optimize the values of lambdas for AIC and BIC. </w:t>
      </w:r>
    </w:p>
    <w:p w:rsidR="003C369A" w:rsidRDefault="003C369A" w:rsidP="00EF2CD0">
      <w:pPr>
        <w:pStyle w:val="Title2"/>
        <w:jc w:val="left"/>
      </w:pPr>
      <w:bookmarkStart w:id="0" w:name="_GoBack"/>
      <w:bookmarkEnd w:id="0"/>
      <w:r>
        <w:rPr>
          <w:noProof/>
        </w:rPr>
        <w:drawing>
          <wp:inline distT="0" distB="0" distL="0" distR="0" wp14:anchorId="21E9FC0A" wp14:editId="581A76B4">
            <wp:extent cx="5943600" cy="1524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24000"/>
                    </a:xfrm>
                    <a:prstGeom prst="rect">
                      <a:avLst/>
                    </a:prstGeom>
                  </pic:spPr>
                </pic:pic>
              </a:graphicData>
            </a:graphic>
          </wp:inline>
        </w:drawing>
      </w:r>
    </w:p>
    <w:p w:rsidR="003C369A" w:rsidRDefault="00512374" w:rsidP="00EF2CD0">
      <w:pPr>
        <w:pStyle w:val="Title2"/>
        <w:jc w:val="left"/>
      </w:pPr>
      <w:r>
        <w:t xml:space="preserve">Now I want to </w:t>
      </w:r>
      <w:r w:rsidR="008F4A9D">
        <w:t>get the sum of squared residuals and multiple R-squared and applying the model.</w:t>
      </w:r>
    </w:p>
    <w:p w:rsidR="003C369A" w:rsidRDefault="003C369A" w:rsidP="00EF2CD0">
      <w:pPr>
        <w:pStyle w:val="Title2"/>
        <w:jc w:val="left"/>
      </w:pPr>
      <w:r>
        <w:rPr>
          <w:noProof/>
        </w:rPr>
        <w:lastRenderedPageBreak/>
        <w:drawing>
          <wp:inline distT="0" distB="0" distL="0" distR="0" wp14:anchorId="641E6751" wp14:editId="67493FBA">
            <wp:extent cx="5943600" cy="2132330"/>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32330"/>
                    </a:xfrm>
                    <a:prstGeom prst="rect">
                      <a:avLst/>
                    </a:prstGeom>
                  </pic:spPr>
                </pic:pic>
              </a:graphicData>
            </a:graphic>
          </wp:inline>
        </w:drawing>
      </w:r>
    </w:p>
    <w:p w:rsidR="003C369A" w:rsidRDefault="008F4A9D" w:rsidP="00EF2CD0">
      <w:pPr>
        <w:pStyle w:val="Title2"/>
        <w:jc w:val="left"/>
      </w:pPr>
      <w:r>
        <w:t xml:space="preserve">I wanted to show the increasing </w:t>
      </w:r>
      <w:proofErr w:type="spellStart"/>
      <w:r>
        <w:t>lambas</w:t>
      </w:r>
      <w:proofErr w:type="spellEnd"/>
      <w:r>
        <w:t xml:space="preserve"> values which is inversely related to coefficients </w:t>
      </w:r>
      <w:proofErr w:type="spellStart"/>
      <w:r>
        <w:t>i.e</w:t>
      </w:r>
      <w:proofErr w:type="spellEnd"/>
      <w:r>
        <w:t xml:space="preserve"> shrinking of coefficients which concludes that more is the value of </w:t>
      </w:r>
      <w:proofErr w:type="spellStart"/>
      <w:proofErr w:type="gramStart"/>
      <w:r>
        <w:t>lambas</w:t>
      </w:r>
      <w:proofErr w:type="spellEnd"/>
      <w:r>
        <w:t xml:space="preserve"> ,</w:t>
      </w:r>
      <w:proofErr w:type="gramEnd"/>
      <w:r w:rsidR="00ED2141">
        <w:t xml:space="preserve"> </w:t>
      </w:r>
      <w:r>
        <w:t>the more coefficients are shrinking towards zero.</w:t>
      </w:r>
    </w:p>
    <w:p w:rsidR="003C369A" w:rsidRDefault="004A4C7C" w:rsidP="00EF2CD0">
      <w:pPr>
        <w:pStyle w:val="Title2"/>
        <w:jc w:val="left"/>
      </w:pPr>
      <w:r>
        <w:rPr>
          <w:noProof/>
        </w:rPr>
        <w:drawing>
          <wp:inline distT="0" distB="0" distL="0" distR="0" wp14:anchorId="02627BB2" wp14:editId="72EF4310">
            <wp:extent cx="5943600" cy="3237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37865"/>
                    </a:xfrm>
                    <a:prstGeom prst="rect">
                      <a:avLst/>
                    </a:prstGeom>
                  </pic:spPr>
                </pic:pic>
              </a:graphicData>
            </a:graphic>
          </wp:inline>
        </w:drawing>
      </w:r>
    </w:p>
    <w:p w:rsidR="003C369A" w:rsidRDefault="00ED2141" w:rsidP="00EF2CD0">
      <w:pPr>
        <w:pStyle w:val="Title2"/>
        <w:jc w:val="left"/>
      </w:pPr>
      <w:proofErr w:type="gramStart"/>
      <w:r>
        <w:t>So</w:t>
      </w:r>
      <w:proofErr w:type="gramEnd"/>
      <w:r>
        <w:t xml:space="preserve"> following is the optimized results for all the parameters with more clear information</w:t>
      </w:r>
      <w:r w:rsidR="006B53F5">
        <w:t xml:space="preserve"> of all the tuples in the data set.</w:t>
      </w:r>
    </w:p>
    <w:p w:rsidR="000C5E4B" w:rsidRDefault="000C5E4B" w:rsidP="00EF2CD0">
      <w:pPr>
        <w:pStyle w:val="Title2"/>
        <w:jc w:val="left"/>
      </w:pPr>
    </w:p>
    <w:p w:rsidR="003C369A" w:rsidRDefault="000C5E4B" w:rsidP="00EF2CD0">
      <w:pPr>
        <w:pStyle w:val="Title2"/>
        <w:jc w:val="left"/>
      </w:pPr>
      <w:r>
        <w:rPr>
          <w:noProof/>
        </w:rPr>
        <w:lastRenderedPageBreak/>
        <w:drawing>
          <wp:inline distT="0" distB="0" distL="0" distR="0" wp14:anchorId="2F102794" wp14:editId="4456E504">
            <wp:extent cx="5772150" cy="3400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72150" cy="3400425"/>
                    </a:xfrm>
                    <a:prstGeom prst="rect">
                      <a:avLst/>
                    </a:prstGeom>
                  </pic:spPr>
                </pic:pic>
              </a:graphicData>
            </a:graphic>
          </wp:inline>
        </w:drawing>
      </w:r>
    </w:p>
    <w:p w:rsidR="00B13213" w:rsidRDefault="00B13213" w:rsidP="00EF2CD0">
      <w:pPr>
        <w:pStyle w:val="Title2"/>
        <w:jc w:val="left"/>
      </w:pPr>
      <w:r>
        <w:t xml:space="preserve">The values for each coefficient </w:t>
      </w:r>
      <w:proofErr w:type="gramStart"/>
      <w:r>
        <w:t>is</w:t>
      </w:r>
      <w:proofErr w:type="gramEnd"/>
      <w:r>
        <w:t xml:space="preserve"> showing up a clear relation with lambda.</w:t>
      </w:r>
    </w:p>
    <w:p w:rsidR="005739CD" w:rsidRPr="00EF2CD0" w:rsidRDefault="005739CD" w:rsidP="00EF2CD0">
      <w:pPr>
        <w:pStyle w:val="Title2"/>
        <w:jc w:val="left"/>
      </w:pPr>
      <w:r>
        <w:t xml:space="preserve"> </w:t>
      </w:r>
    </w:p>
    <w:p w:rsidR="00C41673" w:rsidRDefault="00C41673" w:rsidP="00B079B7">
      <w:pPr>
        <w:ind w:firstLine="0"/>
        <w:jc w:val="center"/>
        <w:rPr>
          <w:b/>
        </w:rPr>
      </w:pPr>
      <w:r w:rsidRPr="00416BE6">
        <w:rPr>
          <w:b/>
        </w:rPr>
        <w:t>Conclusion</w:t>
      </w:r>
    </w:p>
    <w:p w:rsidR="00A06EF2" w:rsidRPr="00A06EF2" w:rsidRDefault="00A06EF2" w:rsidP="00A06EF2">
      <w:pPr>
        <w:pStyle w:val="Heading1"/>
        <w:jc w:val="left"/>
        <w:rPr>
          <w:b w:val="0"/>
          <w:color w:val="3D4251"/>
          <w:shd w:val="clear" w:color="auto" w:fill="FFFFFF"/>
        </w:rPr>
      </w:pPr>
      <w:r>
        <w:rPr>
          <w:b w:val="0"/>
          <w:color w:val="3D4251"/>
          <w:shd w:val="clear" w:color="auto" w:fill="FFFFFF"/>
        </w:rPr>
        <w:t xml:space="preserve">At the end I would like to conclude that in order to reduce the complexity of model </w:t>
      </w:r>
      <w:proofErr w:type="spellStart"/>
      <w:r>
        <w:rPr>
          <w:b w:val="0"/>
          <w:color w:val="3D4251"/>
          <w:shd w:val="clear" w:color="auto" w:fill="FFFFFF"/>
        </w:rPr>
        <w:t>i.e</w:t>
      </w:r>
      <w:proofErr w:type="spellEnd"/>
      <w:r>
        <w:rPr>
          <w:b w:val="0"/>
          <w:color w:val="3D4251"/>
          <w:shd w:val="clear" w:color="auto" w:fill="FFFFFF"/>
        </w:rPr>
        <w:t xml:space="preserve"> number of </w:t>
      </w:r>
      <w:r w:rsidR="00CB29F9">
        <w:rPr>
          <w:b w:val="0"/>
          <w:color w:val="3D4251"/>
          <w:shd w:val="clear" w:color="auto" w:fill="FFFFFF"/>
        </w:rPr>
        <w:t>predictors</w:t>
      </w:r>
      <w:r>
        <w:rPr>
          <w:b w:val="0"/>
          <w:color w:val="3D4251"/>
          <w:shd w:val="clear" w:color="auto" w:fill="FFFFFF"/>
        </w:rPr>
        <w:t xml:space="preserve">, we can use the forward or backward selection for this. Removing the predictors from model is done by setting the coefficients to zero. However here is a point </w:t>
      </w:r>
      <w:proofErr w:type="spellStart"/>
      <w:r>
        <w:rPr>
          <w:b w:val="0"/>
          <w:color w:val="3D4251"/>
          <w:shd w:val="clear" w:color="auto" w:fill="FFFFFF"/>
        </w:rPr>
        <w:t>i.e</w:t>
      </w:r>
      <w:proofErr w:type="spellEnd"/>
      <w:r>
        <w:rPr>
          <w:b w:val="0"/>
          <w:color w:val="3D4251"/>
          <w:shd w:val="clear" w:color="auto" w:fill="FFFFFF"/>
        </w:rPr>
        <w:t xml:space="preserve"> rather that forcing the predictors accurately to </w:t>
      </w:r>
      <w:proofErr w:type="gramStart"/>
      <w:r>
        <w:rPr>
          <w:b w:val="0"/>
          <w:color w:val="3D4251"/>
          <w:shd w:val="clear" w:color="auto" w:fill="FFFFFF"/>
        </w:rPr>
        <w:t>0 ,we</w:t>
      </w:r>
      <w:proofErr w:type="gramEnd"/>
      <w:r>
        <w:rPr>
          <w:b w:val="0"/>
          <w:color w:val="3D4251"/>
          <w:shd w:val="clear" w:color="auto" w:fill="FFFFFF"/>
        </w:rPr>
        <w:t xml:space="preserve"> can put penalty if they are very far from 0.</w:t>
      </w:r>
      <w:r w:rsidR="001F56FF">
        <w:rPr>
          <w:b w:val="0"/>
          <w:color w:val="3D4251"/>
          <w:shd w:val="clear" w:color="auto" w:fill="FFFFFF"/>
        </w:rPr>
        <w:t xml:space="preserve"> With this process we will reduce the complexity of model and keep all the variables of model.</w:t>
      </w:r>
      <w:r w:rsidRPr="00A06EF2">
        <w:rPr>
          <w:b w:val="0"/>
          <w:color w:val="3D4251"/>
          <w:shd w:val="clear" w:color="auto" w:fill="FFFFFF"/>
        </w:rPr>
        <w:t xml:space="preserve"> </w:t>
      </w:r>
      <w:r w:rsidR="000E28DB">
        <w:rPr>
          <w:b w:val="0"/>
          <w:color w:val="3D4251"/>
          <w:shd w:val="clear" w:color="auto" w:fill="FFFFFF"/>
        </w:rPr>
        <w:t xml:space="preserve"> So from the final graph we can conclude that Algeria is showing more crisis as compared to other countries.  </w:t>
      </w:r>
    </w:p>
    <w:sdt>
      <w:sdtPr>
        <w:rPr>
          <w:rFonts w:asciiTheme="minorHAnsi" w:eastAsiaTheme="minorEastAsia" w:hAnsiTheme="minorHAnsi" w:cstheme="minorBidi"/>
          <w:b w:val="0"/>
          <w:bCs w:val="0"/>
        </w:rPr>
        <w:id w:val="619580656"/>
        <w:docPartObj>
          <w:docPartGallery w:val="Bibliographies"/>
          <w:docPartUnique/>
        </w:docPartObj>
      </w:sdtPr>
      <w:sdtEndPr/>
      <w:sdtContent>
        <w:p w:rsidR="00343792" w:rsidRDefault="00343792">
          <w:pPr>
            <w:pStyle w:val="Heading1"/>
          </w:pPr>
          <w:r>
            <w:t>References</w:t>
          </w:r>
        </w:p>
        <w:sdt>
          <w:sdtPr>
            <w:id w:val="-573587230"/>
            <w:bibliography/>
          </w:sdtPr>
          <w:sdtEndPr/>
          <w:sdtContent>
            <w:p w:rsidR="00617B09" w:rsidRDefault="00617B09" w:rsidP="00617B09">
              <w:pPr>
                <w:pStyle w:val="Bibliography"/>
                <w:numPr>
                  <w:ilvl w:val="0"/>
                  <w:numId w:val="22"/>
                </w:numPr>
                <w:rPr>
                  <w:color w:val="333333"/>
                  <w:shd w:val="clear" w:color="auto" w:fill="FFFFFF"/>
                </w:rPr>
              </w:pPr>
              <w:r>
                <w:rPr>
                  <w:color w:val="333333"/>
                  <w:shd w:val="clear" w:color="auto" w:fill="FFFFFF"/>
                </w:rPr>
                <w:t>“(Tutorial) Regularization: Ridge, Lasso and Elastic Net.” </w:t>
              </w:r>
              <w:proofErr w:type="spellStart"/>
              <w:r>
                <w:rPr>
                  <w:i/>
                  <w:iCs/>
                  <w:color w:val="333333"/>
                </w:rPr>
                <w:t>DataCamp</w:t>
              </w:r>
              <w:proofErr w:type="spellEnd"/>
              <w:r>
                <w:rPr>
                  <w:i/>
                  <w:iCs/>
                  <w:color w:val="333333"/>
                </w:rPr>
                <w:t xml:space="preserve"> Community</w:t>
              </w:r>
              <w:r>
                <w:rPr>
                  <w:color w:val="333333"/>
                  <w:shd w:val="clear" w:color="auto" w:fill="FFFFFF"/>
                </w:rPr>
                <w:t xml:space="preserve">, </w:t>
              </w:r>
              <w:hyperlink r:id="rId27" w:history="1">
                <w:r w:rsidRPr="003D4C7F">
                  <w:rPr>
                    <w:rStyle w:val="Hyperlink"/>
                    <w:shd w:val="clear" w:color="auto" w:fill="FFFFFF"/>
                  </w:rPr>
                  <w:t>https://www.datacamp.com/community/tutorials/tutorial-ridge-lasso-elastic-net</w:t>
                </w:r>
              </w:hyperlink>
              <w:r>
                <w:rPr>
                  <w:color w:val="333333"/>
                  <w:shd w:val="clear" w:color="auto" w:fill="FFFFFF"/>
                </w:rPr>
                <w:t>.</w:t>
              </w:r>
            </w:p>
            <w:p w:rsidR="00710AE4" w:rsidRPr="00710AE4" w:rsidRDefault="00710AE4" w:rsidP="00710AE4">
              <w:pPr>
                <w:pStyle w:val="ListParagraph"/>
                <w:numPr>
                  <w:ilvl w:val="0"/>
                  <w:numId w:val="22"/>
                </w:numPr>
              </w:pPr>
              <w:proofErr w:type="spellStart"/>
              <w:r>
                <w:rPr>
                  <w:color w:val="333333"/>
                  <w:shd w:val="clear" w:color="auto" w:fill="FFFFFF"/>
                </w:rPr>
                <w:lastRenderedPageBreak/>
                <w:t>Chiri</w:t>
              </w:r>
              <w:proofErr w:type="spellEnd"/>
              <w:r>
                <w:rPr>
                  <w:color w:val="333333"/>
                  <w:shd w:val="clear" w:color="auto" w:fill="FFFFFF"/>
                </w:rPr>
                <w:t>. “Africa Economic, Banking and Systemic Crisis Data.” </w:t>
              </w:r>
              <w:r>
                <w:rPr>
                  <w:i/>
                  <w:iCs/>
                  <w:color w:val="333333"/>
                </w:rPr>
                <w:t>Kaggle</w:t>
              </w:r>
              <w:r>
                <w:rPr>
                  <w:color w:val="333333"/>
                  <w:shd w:val="clear" w:color="auto" w:fill="FFFFFF"/>
                </w:rPr>
                <w:t>, 21 July 2019, https://www.kaggle.com/chirin/africa-economic-banking-and-systemic-crisis-data.</w:t>
              </w:r>
            </w:p>
            <w:p w:rsidR="00617B09" w:rsidRPr="009B57C3" w:rsidRDefault="00617B09" w:rsidP="00617B09">
              <w:pPr>
                <w:pStyle w:val="ListParagraph"/>
                <w:numPr>
                  <w:ilvl w:val="0"/>
                  <w:numId w:val="22"/>
                </w:numPr>
              </w:pPr>
              <w:r>
                <w:rPr>
                  <w:color w:val="333333"/>
                  <w:shd w:val="clear" w:color="auto" w:fill="FFFFFF"/>
                </w:rPr>
                <w:t>“Your Home for Data Science.” </w:t>
              </w:r>
              <w:r>
                <w:rPr>
                  <w:i/>
                  <w:iCs/>
                  <w:color w:val="333333"/>
                </w:rPr>
                <w:t>Kaggle</w:t>
              </w:r>
              <w:r>
                <w:rPr>
                  <w:color w:val="333333"/>
                  <w:shd w:val="clear" w:color="auto" w:fill="FFFFFF"/>
                </w:rPr>
                <w:t xml:space="preserve">, </w:t>
              </w:r>
              <w:hyperlink r:id="rId28" w:history="1">
                <w:r w:rsidRPr="003D4C7F">
                  <w:rPr>
                    <w:rStyle w:val="Hyperlink"/>
                    <w:shd w:val="clear" w:color="auto" w:fill="FFFFFF"/>
                  </w:rPr>
                  <w:t>https://www.kaggle.com/</w:t>
                </w:r>
              </w:hyperlink>
              <w:r>
                <w:rPr>
                  <w:color w:val="333333"/>
                  <w:shd w:val="clear" w:color="auto" w:fill="FFFFFF"/>
                </w:rPr>
                <w:t>.</w:t>
              </w:r>
            </w:p>
            <w:p w:rsidR="009B57C3" w:rsidRPr="009B57C3" w:rsidRDefault="009B57C3" w:rsidP="00617B09">
              <w:pPr>
                <w:pStyle w:val="ListParagraph"/>
                <w:numPr>
                  <w:ilvl w:val="0"/>
                  <w:numId w:val="22"/>
                </w:numPr>
              </w:pPr>
              <w:r>
                <w:rPr>
                  <w:i/>
                  <w:iCs/>
                  <w:color w:val="333333"/>
                </w:rPr>
                <w:t>YouTube</w:t>
              </w:r>
              <w:r>
                <w:rPr>
                  <w:color w:val="333333"/>
                  <w:shd w:val="clear" w:color="auto" w:fill="FFFFFF"/>
                </w:rPr>
                <w:t xml:space="preserve">, YouTube, </w:t>
              </w:r>
              <w:hyperlink r:id="rId29" w:history="1">
                <w:r w:rsidRPr="003D4C7F">
                  <w:rPr>
                    <w:rStyle w:val="Hyperlink"/>
                    <w:shd w:val="clear" w:color="auto" w:fill="FFFFFF"/>
                  </w:rPr>
                  <w:t>https://www.youtube.com/watch?v=Q81RR3yKn30</w:t>
                </w:r>
              </w:hyperlink>
              <w:r>
                <w:rPr>
                  <w:color w:val="333333"/>
                  <w:shd w:val="clear" w:color="auto" w:fill="FFFFFF"/>
                </w:rPr>
                <w:t>.</w:t>
              </w:r>
            </w:p>
            <w:p w:rsidR="009B57C3" w:rsidRPr="00617B09" w:rsidRDefault="009B57C3" w:rsidP="009B57C3">
              <w:pPr>
                <w:pStyle w:val="ListParagraph"/>
              </w:pPr>
            </w:p>
            <w:p w:rsidR="00E81978" w:rsidRPr="00617B09" w:rsidRDefault="00274B75" w:rsidP="009B57C3">
              <w:pPr>
                <w:pStyle w:val="ListParagraph"/>
              </w:pPr>
            </w:p>
          </w:sdtContent>
        </w:sdt>
      </w:sdtContent>
    </w:sdt>
    <w:p w:rsidR="00CB43C6" w:rsidRDefault="00CB43C6">
      <w:pPr>
        <w:pStyle w:val="SectionTitle"/>
      </w:pPr>
    </w:p>
    <w:sectPr w:rsidR="00CB43C6">
      <w:headerReference w:type="default" r:id="rId30"/>
      <w:headerReference w:type="first" r:id="rId3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B75" w:rsidRDefault="00274B75">
      <w:pPr>
        <w:spacing w:line="240" w:lineRule="auto"/>
      </w:pPr>
      <w:r>
        <w:separator/>
      </w:r>
    </w:p>
    <w:p w:rsidR="00274B75" w:rsidRDefault="00274B75"/>
  </w:endnote>
  <w:endnote w:type="continuationSeparator" w:id="0">
    <w:p w:rsidR="00274B75" w:rsidRDefault="00274B75">
      <w:pPr>
        <w:spacing w:line="240" w:lineRule="auto"/>
      </w:pPr>
      <w:r>
        <w:continuationSeparator/>
      </w:r>
    </w:p>
    <w:p w:rsidR="00274B75" w:rsidRDefault="00274B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B75" w:rsidRDefault="00274B75">
      <w:pPr>
        <w:spacing w:line="240" w:lineRule="auto"/>
      </w:pPr>
      <w:r>
        <w:separator/>
      </w:r>
    </w:p>
    <w:p w:rsidR="00274B75" w:rsidRDefault="00274B75"/>
  </w:footnote>
  <w:footnote w:type="continuationSeparator" w:id="0">
    <w:p w:rsidR="00274B75" w:rsidRDefault="00274B75">
      <w:pPr>
        <w:spacing w:line="240" w:lineRule="auto"/>
      </w:pPr>
      <w:r>
        <w:continuationSeparator/>
      </w:r>
    </w:p>
    <w:p w:rsidR="00274B75" w:rsidRDefault="00274B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4A5" w:rsidRDefault="00274B75">
    <w:pPr>
      <w:pStyle w:val="Header"/>
    </w:pPr>
    <w:sdt>
      <w:sdtPr>
        <w:rPr>
          <w:rStyle w:val="Strong"/>
        </w:rPr>
        <w:alias w:val="Running head"/>
        <w:tag w:val=""/>
        <w:id w:val="12739865"/>
        <w:placeholder>
          <w:docPart w:val="3E913141CF014BD8A98875E895EB568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704A5">
          <w:rPr>
            <w:rStyle w:val="Strong"/>
          </w:rPr>
          <w:t xml:space="preserve">Intermediate analytics: week </w:t>
        </w:r>
        <w:r w:rsidR="00EC08C0">
          <w:rPr>
            <w:rStyle w:val="Strong"/>
          </w:rPr>
          <w:t>3</w:t>
        </w:r>
        <w:r w:rsidR="00C704A5">
          <w:rPr>
            <w:rStyle w:val="Strong"/>
          </w:rPr>
          <w:t xml:space="preserve"> project</w:t>
        </w:r>
      </w:sdtContent>
    </w:sdt>
    <w:r w:rsidR="00C704A5">
      <w:rPr>
        <w:rStyle w:val="Strong"/>
      </w:rPr>
      <w:ptab w:relativeTo="margin" w:alignment="right" w:leader="none"/>
    </w:r>
    <w:r w:rsidR="00C704A5">
      <w:rPr>
        <w:rStyle w:val="Strong"/>
      </w:rPr>
      <w:fldChar w:fldCharType="begin"/>
    </w:r>
    <w:r w:rsidR="00C704A5">
      <w:rPr>
        <w:rStyle w:val="Strong"/>
      </w:rPr>
      <w:instrText xml:space="preserve"> PAGE   \* MERGEFORMAT </w:instrText>
    </w:r>
    <w:r w:rsidR="00C704A5">
      <w:rPr>
        <w:rStyle w:val="Strong"/>
      </w:rPr>
      <w:fldChar w:fldCharType="separate"/>
    </w:r>
    <w:r w:rsidR="00C704A5">
      <w:rPr>
        <w:rStyle w:val="Strong"/>
        <w:noProof/>
      </w:rPr>
      <w:t>8</w:t>
    </w:r>
    <w:r w:rsidR="00C704A5">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4A5" w:rsidRDefault="00C704A5">
    <w:pPr>
      <w:pStyle w:val="Header"/>
      <w:rPr>
        <w:rStyle w:val="Strong"/>
      </w:rPr>
    </w:pPr>
    <w:r>
      <w:t xml:space="preserve">Intermediate Analytics: Week </w:t>
    </w:r>
    <w:r w:rsidR="005C44F4">
      <w:t>3</w:t>
    </w:r>
    <w:r>
      <w:t xml:space="preserve"> Project</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1A1C95"/>
    <w:multiLevelType w:val="multilevel"/>
    <w:tmpl w:val="4B0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4E1C3D"/>
    <w:multiLevelType w:val="hybridMultilevel"/>
    <w:tmpl w:val="D7B4BF48"/>
    <w:lvl w:ilvl="0" w:tplc="51BAD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210747"/>
    <w:multiLevelType w:val="hybridMultilevel"/>
    <w:tmpl w:val="68D8C446"/>
    <w:lvl w:ilvl="0" w:tplc="B484A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4979DC"/>
    <w:multiLevelType w:val="hybridMultilevel"/>
    <w:tmpl w:val="DC7C157A"/>
    <w:lvl w:ilvl="0" w:tplc="B9EE9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4D3826"/>
    <w:multiLevelType w:val="hybridMultilevel"/>
    <w:tmpl w:val="DC6A6172"/>
    <w:lvl w:ilvl="0" w:tplc="3C8890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433841"/>
    <w:multiLevelType w:val="hybridMultilevel"/>
    <w:tmpl w:val="2E0A8472"/>
    <w:lvl w:ilvl="0" w:tplc="CAEC3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8E163E"/>
    <w:multiLevelType w:val="hybridMultilevel"/>
    <w:tmpl w:val="9888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DF30E7"/>
    <w:multiLevelType w:val="hybridMultilevel"/>
    <w:tmpl w:val="5A7A4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6"/>
  </w:num>
  <w:num w:numId="14">
    <w:abstractNumId w:val="15"/>
  </w:num>
  <w:num w:numId="15">
    <w:abstractNumId w:val="19"/>
  </w:num>
  <w:num w:numId="16">
    <w:abstractNumId w:val="11"/>
  </w:num>
  <w:num w:numId="17">
    <w:abstractNumId w:val="21"/>
  </w:num>
  <w:num w:numId="18">
    <w:abstractNumId w:val="13"/>
  </w:num>
  <w:num w:numId="19">
    <w:abstractNumId w:val="12"/>
  </w:num>
  <w:num w:numId="20">
    <w:abstractNumId w:val="14"/>
  </w:num>
  <w:num w:numId="21">
    <w:abstractNumId w:val="17"/>
  </w:num>
  <w:num w:numId="22">
    <w:abstractNumId w:val="1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E7"/>
    <w:rsid w:val="00000971"/>
    <w:rsid w:val="000156A5"/>
    <w:rsid w:val="000449EE"/>
    <w:rsid w:val="00057CF2"/>
    <w:rsid w:val="00070157"/>
    <w:rsid w:val="00070900"/>
    <w:rsid w:val="00083BB1"/>
    <w:rsid w:val="00093A55"/>
    <w:rsid w:val="000A0ACF"/>
    <w:rsid w:val="000A1521"/>
    <w:rsid w:val="000A60AB"/>
    <w:rsid w:val="000B22B3"/>
    <w:rsid w:val="000B41DA"/>
    <w:rsid w:val="000B4FDD"/>
    <w:rsid w:val="000C3C4B"/>
    <w:rsid w:val="000C5E4B"/>
    <w:rsid w:val="000D3F41"/>
    <w:rsid w:val="000E12CC"/>
    <w:rsid w:val="000E28DB"/>
    <w:rsid w:val="000E6147"/>
    <w:rsid w:val="000E6F3C"/>
    <w:rsid w:val="000F04DA"/>
    <w:rsid w:val="000F5C8D"/>
    <w:rsid w:val="000F5E8C"/>
    <w:rsid w:val="0011555B"/>
    <w:rsid w:val="00123642"/>
    <w:rsid w:val="0014105B"/>
    <w:rsid w:val="00141076"/>
    <w:rsid w:val="001411F8"/>
    <w:rsid w:val="00155B0E"/>
    <w:rsid w:val="001571A3"/>
    <w:rsid w:val="00173E8B"/>
    <w:rsid w:val="001901AF"/>
    <w:rsid w:val="00196F28"/>
    <w:rsid w:val="001A4385"/>
    <w:rsid w:val="001A6CDE"/>
    <w:rsid w:val="001B040F"/>
    <w:rsid w:val="001B3CFC"/>
    <w:rsid w:val="001C0D33"/>
    <w:rsid w:val="001D43CF"/>
    <w:rsid w:val="001E06EE"/>
    <w:rsid w:val="001E6A83"/>
    <w:rsid w:val="001F2BEB"/>
    <w:rsid w:val="001F56FF"/>
    <w:rsid w:val="001F6A37"/>
    <w:rsid w:val="00202DFF"/>
    <w:rsid w:val="00204DA5"/>
    <w:rsid w:val="002178D7"/>
    <w:rsid w:val="00255AA2"/>
    <w:rsid w:val="00257E43"/>
    <w:rsid w:val="00263777"/>
    <w:rsid w:val="00274B75"/>
    <w:rsid w:val="00277919"/>
    <w:rsid w:val="0028363C"/>
    <w:rsid w:val="002954F0"/>
    <w:rsid w:val="002A5A89"/>
    <w:rsid w:val="002B5D58"/>
    <w:rsid w:val="002C5710"/>
    <w:rsid w:val="002C7320"/>
    <w:rsid w:val="002E0A30"/>
    <w:rsid w:val="002F4212"/>
    <w:rsid w:val="0030102A"/>
    <w:rsid w:val="0030135A"/>
    <w:rsid w:val="00302756"/>
    <w:rsid w:val="00305E6F"/>
    <w:rsid w:val="00312B4A"/>
    <w:rsid w:val="0031719A"/>
    <w:rsid w:val="00323C29"/>
    <w:rsid w:val="00343792"/>
    <w:rsid w:val="0034517F"/>
    <w:rsid w:val="0035300D"/>
    <w:rsid w:val="00355DCA"/>
    <w:rsid w:val="003566E9"/>
    <w:rsid w:val="00371756"/>
    <w:rsid w:val="00371B56"/>
    <w:rsid w:val="00374518"/>
    <w:rsid w:val="00376608"/>
    <w:rsid w:val="0037732E"/>
    <w:rsid w:val="00382CBB"/>
    <w:rsid w:val="00384E7E"/>
    <w:rsid w:val="00396B3A"/>
    <w:rsid w:val="003A45F0"/>
    <w:rsid w:val="003A7B93"/>
    <w:rsid w:val="003C0DF7"/>
    <w:rsid w:val="003C369A"/>
    <w:rsid w:val="003C42C3"/>
    <w:rsid w:val="003C6509"/>
    <w:rsid w:val="003D1443"/>
    <w:rsid w:val="003F549F"/>
    <w:rsid w:val="0040119A"/>
    <w:rsid w:val="00407C18"/>
    <w:rsid w:val="00407D8C"/>
    <w:rsid w:val="00411491"/>
    <w:rsid w:val="00416BE6"/>
    <w:rsid w:val="0041714E"/>
    <w:rsid w:val="004171C7"/>
    <w:rsid w:val="00422A97"/>
    <w:rsid w:val="00430585"/>
    <w:rsid w:val="004321D1"/>
    <w:rsid w:val="004438C2"/>
    <w:rsid w:val="004473EC"/>
    <w:rsid w:val="004478EC"/>
    <w:rsid w:val="00456989"/>
    <w:rsid w:val="0046013B"/>
    <w:rsid w:val="00482BE5"/>
    <w:rsid w:val="00482CEB"/>
    <w:rsid w:val="00487296"/>
    <w:rsid w:val="0049305B"/>
    <w:rsid w:val="0049725B"/>
    <w:rsid w:val="004A490C"/>
    <w:rsid w:val="004A4C7C"/>
    <w:rsid w:val="004B7C16"/>
    <w:rsid w:val="004C4057"/>
    <w:rsid w:val="004D113F"/>
    <w:rsid w:val="004D1E3D"/>
    <w:rsid w:val="004E67E9"/>
    <w:rsid w:val="0051039E"/>
    <w:rsid w:val="00512374"/>
    <w:rsid w:val="00513212"/>
    <w:rsid w:val="00521014"/>
    <w:rsid w:val="005417D8"/>
    <w:rsid w:val="00551A02"/>
    <w:rsid w:val="005520A0"/>
    <w:rsid w:val="005534FA"/>
    <w:rsid w:val="00554844"/>
    <w:rsid w:val="005739CD"/>
    <w:rsid w:val="00594E44"/>
    <w:rsid w:val="00596869"/>
    <w:rsid w:val="005A67A8"/>
    <w:rsid w:val="005B2DED"/>
    <w:rsid w:val="005C0311"/>
    <w:rsid w:val="005C44F4"/>
    <w:rsid w:val="005D0BFB"/>
    <w:rsid w:val="005D3A03"/>
    <w:rsid w:val="005E0B9A"/>
    <w:rsid w:val="005E2C04"/>
    <w:rsid w:val="005E4127"/>
    <w:rsid w:val="005E4B99"/>
    <w:rsid w:val="005E65E7"/>
    <w:rsid w:val="005F2F4B"/>
    <w:rsid w:val="00612E0C"/>
    <w:rsid w:val="0061324C"/>
    <w:rsid w:val="00616532"/>
    <w:rsid w:val="00617B09"/>
    <w:rsid w:val="006209C4"/>
    <w:rsid w:val="0062341F"/>
    <w:rsid w:val="00624015"/>
    <w:rsid w:val="006243CF"/>
    <w:rsid w:val="00640BCA"/>
    <w:rsid w:val="0064224E"/>
    <w:rsid w:val="00655D2A"/>
    <w:rsid w:val="00661112"/>
    <w:rsid w:val="00661767"/>
    <w:rsid w:val="0067511F"/>
    <w:rsid w:val="006767C3"/>
    <w:rsid w:val="0068456E"/>
    <w:rsid w:val="0069661A"/>
    <w:rsid w:val="006B53F5"/>
    <w:rsid w:val="006C61E7"/>
    <w:rsid w:val="006C67D4"/>
    <w:rsid w:val="006C7FB0"/>
    <w:rsid w:val="006D6F74"/>
    <w:rsid w:val="006E22CF"/>
    <w:rsid w:val="006E57D5"/>
    <w:rsid w:val="006F3FC5"/>
    <w:rsid w:val="007027F5"/>
    <w:rsid w:val="00710AE4"/>
    <w:rsid w:val="00710B94"/>
    <w:rsid w:val="00712D08"/>
    <w:rsid w:val="00713B47"/>
    <w:rsid w:val="00713D9B"/>
    <w:rsid w:val="007245C4"/>
    <w:rsid w:val="007276BB"/>
    <w:rsid w:val="00727EE7"/>
    <w:rsid w:val="007365E5"/>
    <w:rsid w:val="0074483A"/>
    <w:rsid w:val="00762E40"/>
    <w:rsid w:val="007636D3"/>
    <w:rsid w:val="00766D3A"/>
    <w:rsid w:val="00772361"/>
    <w:rsid w:val="0079050F"/>
    <w:rsid w:val="0079118C"/>
    <w:rsid w:val="00792C3D"/>
    <w:rsid w:val="00794A87"/>
    <w:rsid w:val="00794DF7"/>
    <w:rsid w:val="007A27E8"/>
    <w:rsid w:val="007A3D1F"/>
    <w:rsid w:val="007A42D1"/>
    <w:rsid w:val="007B545A"/>
    <w:rsid w:val="007C3308"/>
    <w:rsid w:val="007C6B66"/>
    <w:rsid w:val="007D2373"/>
    <w:rsid w:val="007D6317"/>
    <w:rsid w:val="007F048B"/>
    <w:rsid w:val="007F0520"/>
    <w:rsid w:val="007F6C93"/>
    <w:rsid w:val="008002C0"/>
    <w:rsid w:val="00804EDE"/>
    <w:rsid w:val="00816C6D"/>
    <w:rsid w:val="00826E2E"/>
    <w:rsid w:val="0082706B"/>
    <w:rsid w:val="00842C6F"/>
    <w:rsid w:val="00866740"/>
    <w:rsid w:val="00867FEB"/>
    <w:rsid w:val="008708A1"/>
    <w:rsid w:val="00877D26"/>
    <w:rsid w:val="00896639"/>
    <w:rsid w:val="008C5323"/>
    <w:rsid w:val="008D0732"/>
    <w:rsid w:val="008D48FF"/>
    <w:rsid w:val="008F096E"/>
    <w:rsid w:val="008F4A9D"/>
    <w:rsid w:val="008F6838"/>
    <w:rsid w:val="008F7022"/>
    <w:rsid w:val="00922C4A"/>
    <w:rsid w:val="009307FB"/>
    <w:rsid w:val="00936E4C"/>
    <w:rsid w:val="00940590"/>
    <w:rsid w:val="009519FA"/>
    <w:rsid w:val="00952867"/>
    <w:rsid w:val="009539F9"/>
    <w:rsid w:val="00953A3D"/>
    <w:rsid w:val="00977F99"/>
    <w:rsid w:val="009838AB"/>
    <w:rsid w:val="009A68F4"/>
    <w:rsid w:val="009A6A3B"/>
    <w:rsid w:val="009A7809"/>
    <w:rsid w:val="009B2B3B"/>
    <w:rsid w:val="009B57C3"/>
    <w:rsid w:val="009C1160"/>
    <w:rsid w:val="009C5752"/>
    <w:rsid w:val="009D0909"/>
    <w:rsid w:val="009D204A"/>
    <w:rsid w:val="009D68D3"/>
    <w:rsid w:val="009F0247"/>
    <w:rsid w:val="009F4F90"/>
    <w:rsid w:val="00A04A86"/>
    <w:rsid w:val="00A067CD"/>
    <w:rsid w:val="00A06EF2"/>
    <w:rsid w:val="00A14C58"/>
    <w:rsid w:val="00A17389"/>
    <w:rsid w:val="00A25D63"/>
    <w:rsid w:val="00A356D9"/>
    <w:rsid w:val="00A36B8C"/>
    <w:rsid w:val="00A4204D"/>
    <w:rsid w:val="00A425E1"/>
    <w:rsid w:val="00A6084A"/>
    <w:rsid w:val="00A66AF4"/>
    <w:rsid w:val="00A724C2"/>
    <w:rsid w:val="00A8188A"/>
    <w:rsid w:val="00A84FA5"/>
    <w:rsid w:val="00A9346E"/>
    <w:rsid w:val="00A9774A"/>
    <w:rsid w:val="00AB45ED"/>
    <w:rsid w:val="00AB4A92"/>
    <w:rsid w:val="00AB5BDC"/>
    <w:rsid w:val="00AC4C8E"/>
    <w:rsid w:val="00AD3672"/>
    <w:rsid w:val="00AD4D8C"/>
    <w:rsid w:val="00AE21F2"/>
    <w:rsid w:val="00AE337F"/>
    <w:rsid w:val="00AE4E79"/>
    <w:rsid w:val="00AE7023"/>
    <w:rsid w:val="00AF0DB8"/>
    <w:rsid w:val="00AF42FF"/>
    <w:rsid w:val="00AF76D4"/>
    <w:rsid w:val="00B079B7"/>
    <w:rsid w:val="00B13213"/>
    <w:rsid w:val="00B4777F"/>
    <w:rsid w:val="00B501E0"/>
    <w:rsid w:val="00B50BE3"/>
    <w:rsid w:val="00B747F0"/>
    <w:rsid w:val="00B7650F"/>
    <w:rsid w:val="00B7696D"/>
    <w:rsid w:val="00B81489"/>
    <w:rsid w:val="00B823AA"/>
    <w:rsid w:val="00BA06D3"/>
    <w:rsid w:val="00BA13D7"/>
    <w:rsid w:val="00BA45DB"/>
    <w:rsid w:val="00BB2CEA"/>
    <w:rsid w:val="00BB6C6B"/>
    <w:rsid w:val="00BB76DC"/>
    <w:rsid w:val="00BC6092"/>
    <w:rsid w:val="00BD0CDC"/>
    <w:rsid w:val="00BE00DC"/>
    <w:rsid w:val="00BE2133"/>
    <w:rsid w:val="00BE2FB6"/>
    <w:rsid w:val="00BE46A6"/>
    <w:rsid w:val="00BF4184"/>
    <w:rsid w:val="00C0601E"/>
    <w:rsid w:val="00C1399B"/>
    <w:rsid w:val="00C2075F"/>
    <w:rsid w:val="00C24741"/>
    <w:rsid w:val="00C30DBA"/>
    <w:rsid w:val="00C31D30"/>
    <w:rsid w:val="00C41673"/>
    <w:rsid w:val="00C441A9"/>
    <w:rsid w:val="00C44B5B"/>
    <w:rsid w:val="00C612BC"/>
    <w:rsid w:val="00C67262"/>
    <w:rsid w:val="00C704A5"/>
    <w:rsid w:val="00C73976"/>
    <w:rsid w:val="00C751A9"/>
    <w:rsid w:val="00C80792"/>
    <w:rsid w:val="00C8645D"/>
    <w:rsid w:val="00C8653B"/>
    <w:rsid w:val="00C90839"/>
    <w:rsid w:val="00C947A3"/>
    <w:rsid w:val="00CA6490"/>
    <w:rsid w:val="00CB1388"/>
    <w:rsid w:val="00CB29F9"/>
    <w:rsid w:val="00CB43C6"/>
    <w:rsid w:val="00CB7814"/>
    <w:rsid w:val="00CC0D84"/>
    <w:rsid w:val="00CC230C"/>
    <w:rsid w:val="00CD6E39"/>
    <w:rsid w:val="00CE5869"/>
    <w:rsid w:val="00CF3A7A"/>
    <w:rsid w:val="00CF4DE3"/>
    <w:rsid w:val="00CF6C1C"/>
    <w:rsid w:val="00CF6E91"/>
    <w:rsid w:val="00CF7485"/>
    <w:rsid w:val="00D003C0"/>
    <w:rsid w:val="00D16A07"/>
    <w:rsid w:val="00D1768A"/>
    <w:rsid w:val="00D20F76"/>
    <w:rsid w:val="00D2236D"/>
    <w:rsid w:val="00D412E7"/>
    <w:rsid w:val="00D4216D"/>
    <w:rsid w:val="00D4511E"/>
    <w:rsid w:val="00D63400"/>
    <w:rsid w:val="00D77C1E"/>
    <w:rsid w:val="00D838D9"/>
    <w:rsid w:val="00D85300"/>
    <w:rsid w:val="00D85B68"/>
    <w:rsid w:val="00D876DA"/>
    <w:rsid w:val="00D97826"/>
    <w:rsid w:val="00DC70DF"/>
    <w:rsid w:val="00DD469D"/>
    <w:rsid w:val="00DD5825"/>
    <w:rsid w:val="00E06D79"/>
    <w:rsid w:val="00E2407C"/>
    <w:rsid w:val="00E24481"/>
    <w:rsid w:val="00E3086E"/>
    <w:rsid w:val="00E40D0F"/>
    <w:rsid w:val="00E42778"/>
    <w:rsid w:val="00E47C9F"/>
    <w:rsid w:val="00E5103D"/>
    <w:rsid w:val="00E527E1"/>
    <w:rsid w:val="00E55136"/>
    <w:rsid w:val="00E55A42"/>
    <w:rsid w:val="00E56385"/>
    <w:rsid w:val="00E6004D"/>
    <w:rsid w:val="00E66F3A"/>
    <w:rsid w:val="00E764E7"/>
    <w:rsid w:val="00E81978"/>
    <w:rsid w:val="00E8493C"/>
    <w:rsid w:val="00EA14FA"/>
    <w:rsid w:val="00EC08C0"/>
    <w:rsid w:val="00EC0A0C"/>
    <w:rsid w:val="00EC2A05"/>
    <w:rsid w:val="00EC40D1"/>
    <w:rsid w:val="00EC428A"/>
    <w:rsid w:val="00EC6C9E"/>
    <w:rsid w:val="00ED2141"/>
    <w:rsid w:val="00ED4FD2"/>
    <w:rsid w:val="00ED6479"/>
    <w:rsid w:val="00EE682A"/>
    <w:rsid w:val="00EF2CD0"/>
    <w:rsid w:val="00EF53E9"/>
    <w:rsid w:val="00EF6DBA"/>
    <w:rsid w:val="00F05C78"/>
    <w:rsid w:val="00F1084B"/>
    <w:rsid w:val="00F116C4"/>
    <w:rsid w:val="00F15DB3"/>
    <w:rsid w:val="00F21625"/>
    <w:rsid w:val="00F308EF"/>
    <w:rsid w:val="00F340EE"/>
    <w:rsid w:val="00F379B7"/>
    <w:rsid w:val="00F412EC"/>
    <w:rsid w:val="00F525FA"/>
    <w:rsid w:val="00F6238A"/>
    <w:rsid w:val="00F728BD"/>
    <w:rsid w:val="00FD7B72"/>
    <w:rsid w:val="00FE584D"/>
    <w:rsid w:val="00FE6741"/>
    <w:rsid w:val="00FF2002"/>
    <w:rsid w:val="00FF3712"/>
    <w:rsid w:val="00FF6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725B7"/>
  <w15:chartTrackingRefBased/>
  <w15:docId w15:val="{8D8965F0-4946-4AFC-8F1C-2E8F8754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1039E"/>
    <w:rPr>
      <w:color w:val="5F5F5F" w:themeColor="hyperlink"/>
      <w:u w:val="single"/>
    </w:rPr>
  </w:style>
  <w:style w:type="character" w:styleId="UnresolvedMention">
    <w:name w:val="Unresolved Mention"/>
    <w:basedOn w:val="DefaultParagraphFont"/>
    <w:uiPriority w:val="99"/>
    <w:semiHidden/>
    <w:unhideWhenUsed/>
    <w:rsid w:val="0051039E"/>
    <w:rPr>
      <w:color w:val="605E5C"/>
      <w:shd w:val="clear" w:color="auto" w:fill="E1DFDD"/>
    </w:rPr>
  </w:style>
  <w:style w:type="character" w:customStyle="1" w:styleId="mi">
    <w:name w:val="mi"/>
    <w:basedOn w:val="DefaultParagraphFont"/>
    <w:rsid w:val="006C61E7"/>
  </w:style>
  <w:style w:type="character" w:customStyle="1" w:styleId="mo">
    <w:name w:val="mo"/>
    <w:basedOn w:val="DefaultParagraphFont"/>
    <w:rsid w:val="006C61E7"/>
  </w:style>
  <w:style w:type="character" w:customStyle="1" w:styleId="mn">
    <w:name w:val="mn"/>
    <w:basedOn w:val="DefaultParagraphFont"/>
    <w:rsid w:val="006C61E7"/>
  </w:style>
  <w:style w:type="character" w:customStyle="1" w:styleId="mjxassistivemathml">
    <w:name w:val="mjx_assistive_mathml"/>
    <w:basedOn w:val="DefaultParagraphFont"/>
    <w:rsid w:val="006C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98611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234751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329551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723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youtube.com/watch?v=Q81RR3yKn3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kaggle.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datacamp.com/community/tutorials/tutorial-ridge-lasso-elastic-net" TargetMode="External"/><Relationship Id="rId30" Type="http://schemas.openxmlformats.org/officeDocument/2006/relationships/header" Target="header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m\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CA43A64E95494097ADB232D46E532B"/>
        <w:category>
          <w:name w:val="General"/>
          <w:gallery w:val="placeholder"/>
        </w:category>
        <w:types>
          <w:type w:val="bbPlcHdr"/>
        </w:types>
        <w:behaviors>
          <w:behavior w:val="content"/>
        </w:behaviors>
        <w:guid w:val="{FD138D2B-E1EA-4CE6-8433-A5E31C3E13E9}"/>
      </w:docPartPr>
      <w:docPartBody>
        <w:p w:rsidR="00B24621" w:rsidRDefault="003E008A">
          <w:pPr>
            <w:pStyle w:val="65CA43A64E95494097ADB232D46E532B"/>
          </w:pPr>
          <w:r>
            <w:t>[Title Here, up to 12 Words, on One to Two Lines]</w:t>
          </w:r>
        </w:p>
      </w:docPartBody>
    </w:docPart>
    <w:docPart>
      <w:docPartPr>
        <w:name w:val="3E913141CF014BD8A98875E895EB568B"/>
        <w:category>
          <w:name w:val="General"/>
          <w:gallery w:val="placeholder"/>
        </w:category>
        <w:types>
          <w:type w:val="bbPlcHdr"/>
        </w:types>
        <w:behaviors>
          <w:behavior w:val="content"/>
        </w:behaviors>
        <w:guid w:val="{55B20434-516F-48DD-830D-F4FA9708BFA4}"/>
      </w:docPartPr>
      <w:docPartBody>
        <w:p w:rsidR="00B24621" w:rsidRDefault="003E008A">
          <w:pPr>
            <w:pStyle w:val="3E913141CF014BD8A98875E895EB568B"/>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8A"/>
    <w:rsid w:val="00287080"/>
    <w:rsid w:val="002E084A"/>
    <w:rsid w:val="003E008A"/>
    <w:rsid w:val="004220BD"/>
    <w:rsid w:val="00B24621"/>
    <w:rsid w:val="00CA62B9"/>
    <w:rsid w:val="00D50BE6"/>
    <w:rsid w:val="00D9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A43A64E95494097ADB232D46E532B">
    <w:name w:val="65CA43A64E95494097ADB232D46E532B"/>
  </w:style>
  <w:style w:type="paragraph" w:customStyle="1" w:styleId="F946DECB2ED44DC3A3F0DA470560B8BB">
    <w:name w:val="F946DECB2ED44DC3A3F0DA470560B8BB"/>
  </w:style>
  <w:style w:type="paragraph" w:customStyle="1" w:styleId="84EF80D71ADF47B794B8D69F63E486AF">
    <w:name w:val="84EF80D71ADF47B794B8D69F63E486AF"/>
  </w:style>
  <w:style w:type="paragraph" w:customStyle="1" w:styleId="12E9E39C3E15407893BD9E888383688A">
    <w:name w:val="12E9E39C3E15407893BD9E888383688A"/>
  </w:style>
  <w:style w:type="paragraph" w:customStyle="1" w:styleId="90F453E7027F4E0FAA72D07994340BB7">
    <w:name w:val="90F453E7027F4E0FAA72D07994340BB7"/>
  </w:style>
  <w:style w:type="paragraph" w:customStyle="1" w:styleId="08A9B07C362E4021B9EA865207ABCEEF">
    <w:name w:val="08A9B07C362E4021B9EA865207ABCEEF"/>
  </w:style>
  <w:style w:type="character" w:styleId="Emphasis">
    <w:name w:val="Emphasis"/>
    <w:basedOn w:val="DefaultParagraphFont"/>
    <w:uiPriority w:val="4"/>
    <w:unhideWhenUsed/>
    <w:qFormat/>
    <w:rPr>
      <w:i/>
      <w:iCs/>
    </w:rPr>
  </w:style>
  <w:style w:type="paragraph" w:customStyle="1" w:styleId="C6E28929317C4437A741FA80B92A2443">
    <w:name w:val="C6E28929317C4437A741FA80B92A2443"/>
  </w:style>
  <w:style w:type="paragraph" w:customStyle="1" w:styleId="294F0E7A4C874E21975B3E687EB2C9CD">
    <w:name w:val="294F0E7A4C874E21975B3E687EB2C9CD"/>
  </w:style>
  <w:style w:type="paragraph" w:customStyle="1" w:styleId="A530EF2EE93B4E399A549FA7155B541D">
    <w:name w:val="A530EF2EE93B4E399A549FA7155B541D"/>
  </w:style>
  <w:style w:type="paragraph" w:customStyle="1" w:styleId="8268A93329354C04AB75977C3D7F1A94">
    <w:name w:val="8268A93329354C04AB75977C3D7F1A94"/>
  </w:style>
  <w:style w:type="paragraph" w:customStyle="1" w:styleId="3E6FA2BC9A574FEA803894769DAF3C57">
    <w:name w:val="3E6FA2BC9A574FEA803894769DAF3C57"/>
  </w:style>
  <w:style w:type="paragraph" w:customStyle="1" w:styleId="8368DE00B4F54026947BA1B9EE0D026E">
    <w:name w:val="8368DE00B4F54026947BA1B9EE0D026E"/>
  </w:style>
  <w:style w:type="paragraph" w:customStyle="1" w:styleId="F5C0E0631A3644C0942D480401DFF3E7">
    <w:name w:val="F5C0E0631A3644C0942D480401DFF3E7"/>
  </w:style>
  <w:style w:type="paragraph" w:customStyle="1" w:styleId="4F48B0298D2C467FAE8C569D1A40371F">
    <w:name w:val="4F48B0298D2C467FAE8C569D1A40371F"/>
  </w:style>
  <w:style w:type="paragraph" w:customStyle="1" w:styleId="6FF5E3EC813344D8827D792560E5B5EC">
    <w:name w:val="6FF5E3EC813344D8827D792560E5B5EC"/>
  </w:style>
  <w:style w:type="paragraph" w:customStyle="1" w:styleId="A6794362BA2B480BB1EEE276F5106D11">
    <w:name w:val="A6794362BA2B480BB1EEE276F5106D11"/>
  </w:style>
  <w:style w:type="paragraph" w:customStyle="1" w:styleId="D6D6D713183F4149A80C0BE7E1372CDB">
    <w:name w:val="D6D6D713183F4149A80C0BE7E1372CDB"/>
  </w:style>
  <w:style w:type="paragraph" w:customStyle="1" w:styleId="EF8332F1D6FB431CB722D6D54A773A07">
    <w:name w:val="EF8332F1D6FB431CB722D6D54A773A07"/>
  </w:style>
  <w:style w:type="paragraph" w:customStyle="1" w:styleId="DF6CCD0B024F4FD29C13D95CFF30841C">
    <w:name w:val="DF6CCD0B024F4FD29C13D95CFF30841C"/>
  </w:style>
  <w:style w:type="paragraph" w:customStyle="1" w:styleId="59EA0739848A4C779590D61AF992718C">
    <w:name w:val="59EA0739848A4C779590D61AF992718C"/>
  </w:style>
  <w:style w:type="paragraph" w:customStyle="1" w:styleId="55B673D3FBC6468F9C2215C605976E4D">
    <w:name w:val="55B673D3FBC6468F9C2215C605976E4D"/>
  </w:style>
  <w:style w:type="paragraph" w:customStyle="1" w:styleId="93FD09A75607462E80AC5C2DB7543E8A">
    <w:name w:val="93FD09A75607462E80AC5C2DB7543E8A"/>
  </w:style>
  <w:style w:type="paragraph" w:customStyle="1" w:styleId="7CD37544A52D49F5B63EBD645D85B4CE">
    <w:name w:val="7CD37544A52D49F5B63EBD645D85B4CE"/>
  </w:style>
  <w:style w:type="paragraph" w:customStyle="1" w:styleId="2A4B34A1161B40ABA2E78CFA4FDE367D">
    <w:name w:val="2A4B34A1161B40ABA2E78CFA4FDE367D"/>
  </w:style>
  <w:style w:type="paragraph" w:customStyle="1" w:styleId="2705DEFE3DEC4FCEA5C3C61127DB6DA4">
    <w:name w:val="2705DEFE3DEC4FCEA5C3C61127DB6DA4"/>
  </w:style>
  <w:style w:type="paragraph" w:customStyle="1" w:styleId="D6E90A787E9D4110BF392BA1825FAF02">
    <w:name w:val="D6E90A787E9D4110BF392BA1825FAF02"/>
  </w:style>
  <w:style w:type="paragraph" w:customStyle="1" w:styleId="7B8E36451F334E379D76A749FAA88537">
    <w:name w:val="7B8E36451F334E379D76A749FAA88537"/>
  </w:style>
  <w:style w:type="paragraph" w:customStyle="1" w:styleId="A70DA555B38E4C15AAFB72E0966C3BFD">
    <w:name w:val="A70DA555B38E4C15AAFB72E0966C3BFD"/>
  </w:style>
  <w:style w:type="paragraph" w:customStyle="1" w:styleId="2ABF167362894D709FA633C5B1524C9A">
    <w:name w:val="2ABF167362894D709FA633C5B1524C9A"/>
  </w:style>
  <w:style w:type="paragraph" w:customStyle="1" w:styleId="838A515F7B8A4570BA79BB6BD838690A">
    <w:name w:val="838A515F7B8A4570BA79BB6BD838690A"/>
  </w:style>
  <w:style w:type="paragraph" w:customStyle="1" w:styleId="42D5627BC15D4A9CADC24EDE297D9979">
    <w:name w:val="42D5627BC15D4A9CADC24EDE297D9979"/>
  </w:style>
  <w:style w:type="paragraph" w:customStyle="1" w:styleId="4105D26E3D9749FFB38316BEDAB61AC0">
    <w:name w:val="4105D26E3D9749FFB38316BEDAB61AC0"/>
  </w:style>
  <w:style w:type="paragraph" w:customStyle="1" w:styleId="28595932806743BEAD4141F55601F436">
    <w:name w:val="28595932806743BEAD4141F55601F436"/>
  </w:style>
  <w:style w:type="paragraph" w:customStyle="1" w:styleId="A7B7108502D845D4B36A03E13D39345C">
    <w:name w:val="A7B7108502D845D4B36A03E13D39345C"/>
  </w:style>
  <w:style w:type="paragraph" w:customStyle="1" w:styleId="11A3D982258A46D4BC824BD44724035B">
    <w:name w:val="11A3D982258A46D4BC824BD44724035B"/>
  </w:style>
  <w:style w:type="paragraph" w:customStyle="1" w:styleId="3A8C386A503F4C97A583F3D9D5988712">
    <w:name w:val="3A8C386A503F4C97A583F3D9D5988712"/>
  </w:style>
  <w:style w:type="paragraph" w:customStyle="1" w:styleId="6C267BCADFCF43F1BC968941574FF6A0">
    <w:name w:val="6C267BCADFCF43F1BC968941574FF6A0"/>
  </w:style>
  <w:style w:type="paragraph" w:customStyle="1" w:styleId="84415CD4C69641299ED820AF913EE76D">
    <w:name w:val="84415CD4C69641299ED820AF913EE76D"/>
  </w:style>
  <w:style w:type="paragraph" w:customStyle="1" w:styleId="F219FCA5E8AE4C6B991D2C45A4F78CBD">
    <w:name w:val="F219FCA5E8AE4C6B991D2C45A4F78CBD"/>
  </w:style>
  <w:style w:type="paragraph" w:customStyle="1" w:styleId="16ED78CCE5144C99BDF25D57CC931D31">
    <w:name w:val="16ED78CCE5144C99BDF25D57CC931D31"/>
  </w:style>
  <w:style w:type="paragraph" w:customStyle="1" w:styleId="9F646F8BF9A2488CB5D56CFDF89B5DF1">
    <w:name w:val="9F646F8BF9A2488CB5D56CFDF89B5DF1"/>
  </w:style>
  <w:style w:type="paragraph" w:customStyle="1" w:styleId="8BDAB75F1F014CDD8F652A1F663D235A">
    <w:name w:val="8BDAB75F1F014CDD8F652A1F663D235A"/>
  </w:style>
  <w:style w:type="paragraph" w:customStyle="1" w:styleId="F409306D0A904F0CBE49B5AFA61B558E">
    <w:name w:val="F409306D0A904F0CBE49B5AFA61B558E"/>
  </w:style>
  <w:style w:type="paragraph" w:customStyle="1" w:styleId="323CEE2B301D46D99BD624F49C068886">
    <w:name w:val="323CEE2B301D46D99BD624F49C068886"/>
  </w:style>
  <w:style w:type="paragraph" w:customStyle="1" w:styleId="AF7747FA45A9476786F48CB97CAEDA77">
    <w:name w:val="AF7747FA45A9476786F48CB97CAEDA77"/>
  </w:style>
  <w:style w:type="paragraph" w:customStyle="1" w:styleId="F1BAAC01DB4D4BF9B3BAAB0CB034FC51">
    <w:name w:val="F1BAAC01DB4D4BF9B3BAAB0CB034FC51"/>
  </w:style>
  <w:style w:type="paragraph" w:customStyle="1" w:styleId="A69C1EE2CFF34B928178FE3AB91D909D">
    <w:name w:val="A69C1EE2CFF34B928178FE3AB91D909D"/>
  </w:style>
  <w:style w:type="paragraph" w:customStyle="1" w:styleId="9D4DA3B092FD42B7B2A212D6C36B7DB8">
    <w:name w:val="9D4DA3B092FD42B7B2A212D6C36B7DB8"/>
  </w:style>
  <w:style w:type="paragraph" w:customStyle="1" w:styleId="D035FEA76BD74508BC64A42B8BA217A9">
    <w:name w:val="D035FEA76BD74508BC64A42B8BA217A9"/>
  </w:style>
  <w:style w:type="paragraph" w:customStyle="1" w:styleId="54B30F3683CB463E96263325DB877476">
    <w:name w:val="54B30F3683CB463E96263325DB877476"/>
  </w:style>
  <w:style w:type="paragraph" w:customStyle="1" w:styleId="7FCD6618BF2B4A089B967338F5259D1A">
    <w:name w:val="7FCD6618BF2B4A089B967338F5259D1A"/>
  </w:style>
  <w:style w:type="paragraph" w:customStyle="1" w:styleId="089BB47254D44D4C9E99A6FA040B9EA6">
    <w:name w:val="089BB47254D44D4C9E99A6FA040B9EA6"/>
  </w:style>
  <w:style w:type="paragraph" w:customStyle="1" w:styleId="99F01569FE344C778FFBBDCFD0F1B9D0">
    <w:name w:val="99F01569FE344C778FFBBDCFD0F1B9D0"/>
  </w:style>
  <w:style w:type="paragraph" w:customStyle="1" w:styleId="F74E807C43A54320B9F2BC39729A34D3">
    <w:name w:val="F74E807C43A54320B9F2BC39729A34D3"/>
  </w:style>
  <w:style w:type="paragraph" w:customStyle="1" w:styleId="4AE891FB8D8246BF83C9EF3EF35709A3">
    <w:name w:val="4AE891FB8D8246BF83C9EF3EF35709A3"/>
  </w:style>
  <w:style w:type="paragraph" w:customStyle="1" w:styleId="7C99D3A8792648EDADD6283EE7C11358">
    <w:name w:val="7C99D3A8792648EDADD6283EE7C11358"/>
  </w:style>
  <w:style w:type="paragraph" w:customStyle="1" w:styleId="14186B54B0064DB3BB2695D25C58304C">
    <w:name w:val="14186B54B0064DB3BB2695D25C58304C"/>
  </w:style>
  <w:style w:type="paragraph" w:customStyle="1" w:styleId="10AB0B49989C49A5BC9B067154DEA2E8">
    <w:name w:val="10AB0B49989C49A5BC9B067154DEA2E8"/>
  </w:style>
  <w:style w:type="paragraph" w:customStyle="1" w:styleId="10AF2F1FA4024A62875F9507297E7A2E">
    <w:name w:val="10AF2F1FA4024A62875F9507297E7A2E"/>
  </w:style>
  <w:style w:type="paragraph" w:customStyle="1" w:styleId="4C1325B4D9664A88970723EE430D31C9">
    <w:name w:val="4C1325B4D9664A88970723EE430D31C9"/>
  </w:style>
  <w:style w:type="paragraph" w:customStyle="1" w:styleId="CC72FE3A033D4A86AA84981847CBF818">
    <w:name w:val="CC72FE3A033D4A86AA84981847CBF818"/>
  </w:style>
  <w:style w:type="paragraph" w:customStyle="1" w:styleId="3E913141CF014BD8A98875E895EB568B">
    <w:name w:val="3E913141CF014BD8A98875E895EB568B"/>
  </w:style>
  <w:style w:type="paragraph" w:customStyle="1" w:styleId="4EBD206B8DC046CDB43614656AD85C21">
    <w:name w:val="4EBD206B8DC046CDB43614656AD85C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Intermediate analytics: week 3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1AFF45-C634-4959-B62E-0661877A0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1935</TotalTime>
  <Pages>12</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Module 3: Week 3 Project Intermediate Analytics</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Week 3 Project Intermediate Analytics</dc:title>
  <dc:subject/>
  <dc:creator>shivani sharma</dc:creator>
  <cp:keywords/>
  <dc:description/>
  <cp:lastModifiedBy>shivani sharma</cp:lastModifiedBy>
  <cp:revision>323</cp:revision>
  <dcterms:created xsi:type="dcterms:W3CDTF">2019-11-03T00:27:00Z</dcterms:created>
  <dcterms:modified xsi:type="dcterms:W3CDTF">2019-11-21T01:49:00Z</dcterms:modified>
</cp:coreProperties>
</file>